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37DE" w14:textId="4FF64591" w:rsidR="00D077E9" w:rsidRDefault="007F02E7" w:rsidP="00B70405">
      <w:r>
        <w:rPr>
          <w:noProof/>
        </w:rPr>
        <mc:AlternateContent>
          <mc:Choice Requires="wps">
            <w:drawing>
              <wp:inline distT="0" distB="0" distL="0" distR="0" wp14:anchorId="35D79F86" wp14:editId="2C0F94F9">
                <wp:extent cx="4229100" cy="1043940"/>
                <wp:effectExtent l="0" t="0" r="0" b="3810"/>
                <wp:docPr id="8" name="Text Box 8"/>
                <wp:cNvGraphicFramePr/>
                <a:graphic xmlns:a="http://schemas.openxmlformats.org/drawingml/2006/main">
                  <a:graphicData uri="http://schemas.microsoft.com/office/word/2010/wordprocessingShape">
                    <wps:wsp>
                      <wps:cNvSpPr txBox="1"/>
                      <wps:spPr>
                        <a:xfrm>
                          <a:off x="0" y="0"/>
                          <a:ext cx="4229100" cy="1043940"/>
                        </a:xfrm>
                        <a:prstGeom prst="rect">
                          <a:avLst/>
                        </a:prstGeom>
                        <a:noFill/>
                        <a:ln w="6350">
                          <a:noFill/>
                        </a:ln>
                      </wps:spPr>
                      <wps:txbx>
                        <w:txbxContent>
                          <w:p w14:paraId="35F45BD7" w14:textId="77777777" w:rsidR="007F02E7" w:rsidRPr="007F02E7" w:rsidRDefault="007F02E7" w:rsidP="007F02E7">
                            <w:pPr>
                              <w:pStyle w:val="Title"/>
                              <w:rPr>
                                <w:sz w:val="52"/>
                                <w:szCs w:val="52"/>
                              </w:rPr>
                            </w:pPr>
                            <w:r w:rsidRPr="007F02E7">
                              <w:rPr>
                                <w:sz w:val="52"/>
                                <w:szCs w:val="52"/>
                              </w:rPr>
                              <w:t>Assignment 2: Individual Project</w:t>
                            </w:r>
                          </w:p>
                          <w:p w14:paraId="7A740525" w14:textId="5D0529AA" w:rsidR="007F02E7" w:rsidRPr="007F02E7" w:rsidRDefault="007F02E7" w:rsidP="00604C01">
                            <w:pPr>
                              <w:pStyle w:val="Subtitle"/>
                              <w:rPr>
                                <w:sz w:val="32"/>
                                <w:szCs w:val="32"/>
                              </w:rPr>
                            </w:pPr>
                            <w:r w:rsidRPr="007F02E7">
                              <w:t>by Corinne Batho-Newton</w:t>
                            </w:r>
                            <w:r w:rsidR="005D306C">
                              <w:t xml:space="preserve">    cb830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5D79F86" id="_x0000_t202" coordsize="21600,21600" o:spt="202" path="m,l,21600r21600,l21600,xe">
                <v:stroke joinstyle="miter"/>
                <v:path gradientshapeok="t" o:connecttype="rect"/>
              </v:shapetype>
              <v:shape id="Text Box 8" o:spid="_x0000_s1026" type="#_x0000_t202" style="width:333pt;height: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" filled="f" stroked="f" strokeweight=".5pt">
                <v:textbox>
                  <w:txbxContent>
                    <w:p w14:paraId="35F45BD7" w14:textId="77777777" w:rsidR="007F02E7" w:rsidRPr="007F02E7" w:rsidRDefault="007F02E7" w:rsidP="007F02E7">
                      <w:pPr>
                        <w:pStyle w:val="Title"/>
                        <w:rPr>
                          <w:sz w:val="52"/>
                          <w:szCs w:val="52"/>
                        </w:rPr>
                      </w:pPr>
                      <w:r w:rsidRPr="007F02E7">
                        <w:rPr>
                          <w:sz w:val="52"/>
                          <w:szCs w:val="52"/>
                        </w:rPr>
                        <w:t>Assignment 2: Individual Project</w:t>
                      </w:r>
                    </w:p>
                    <w:p w14:paraId="7A740525" w14:textId="5D0529AA" w:rsidR="007F02E7" w:rsidRPr="007F02E7" w:rsidRDefault="007F02E7" w:rsidP="00604C01">
                      <w:pPr>
                        <w:pStyle w:val="Subtitle"/>
                        <w:rPr>
                          <w:sz w:val="32"/>
                          <w:szCs w:val="32"/>
                        </w:rPr>
                      </w:pPr>
                      <w:r w:rsidRPr="007F02E7">
                        <w:t>by Corinne Batho-Newton</w:t>
                      </w:r>
                      <w:r w:rsidR="005D306C">
                        <w:t xml:space="preserve">    cb830</w:t>
                      </w:r>
                    </w:p>
                  </w:txbxContent>
                </v:textbox>
                <w10:anchorlock/>
              </v:shape>
            </w:pict>
          </mc:Fallback>
        </mc:AlternateContent>
      </w:r>
    </w:p>
    <w:p w14:paraId="43556BB4" w14:textId="3F119F46" w:rsidR="007F02E7" w:rsidRDefault="007F02E7" w:rsidP="00B70405">
      <w:r>
        <w:rPr>
          <w:noProof/>
        </w:rPr>
        <mc:AlternateContent>
          <mc:Choice Requires="wps">
            <w:drawing>
              <wp:inline distT="0" distB="0" distL="0" distR="0" wp14:anchorId="221813D4" wp14:editId="10BD65D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6636E9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black [3215]" strokeweight="3pt">
                <w10:anchorlock/>
              </v:line>
            </w:pict>
          </mc:Fallback>
        </mc:AlternateContent>
      </w:r>
    </w:p>
    <w:tbl>
      <w:tblPr>
        <w:tblpPr w:leftFromText="180" w:rightFromText="180" w:vertAnchor="text" w:horzAnchor="margin"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36"/>
      </w:tblGrid>
      <w:tr w:rsidR="00604C01" w14:paraId="021B955F" w14:textId="77777777" w:rsidTr="00604C01">
        <w:trPr>
          <w:trHeight w:val="2171"/>
        </w:trPr>
        <w:tc>
          <w:tcPr>
            <w:tcW w:w="9936" w:type="dxa"/>
            <w:tcBorders>
              <w:top w:val="nil"/>
              <w:left w:val="nil"/>
              <w:bottom w:val="nil"/>
              <w:right w:val="nil"/>
            </w:tcBorders>
          </w:tcPr>
          <w:p w14:paraId="3098E4FF" w14:textId="31428381" w:rsidR="00604C01" w:rsidRDefault="00604C01" w:rsidP="00604C01">
            <w:pPr>
              <w:pStyle w:val="Subtitle"/>
              <w:jc w:val="both"/>
              <w:rPr>
                <w:noProof/>
              </w:rPr>
            </w:pPr>
            <w:r>
              <w:rPr>
                <w:noProof/>
              </w:rPr>
              <w:t>BUSN9087                   Management Analytics                    Managerial Report</w:t>
            </w:r>
          </w:p>
          <w:p w14:paraId="0B922ED7" w14:textId="0A1ECD85" w:rsidR="00604C01" w:rsidRPr="00092177" w:rsidRDefault="00604C01" w:rsidP="00604C01">
            <w:pPr>
              <w:pStyle w:val="Subtitle"/>
              <w:rPr>
                <w:noProof/>
              </w:rPr>
            </w:pPr>
            <w:r>
              <w:rPr>
                <w:noProof/>
              </w:rPr>
              <w:t>Word count:</w:t>
            </w:r>
            <w:r w:rsidR="005D306C">
              <w:rPr>
                <w:noProof/>
              </w:rPr>
              <w:t xml:space="preserve"> 1303</w:t>
            </w:r>
          </w:p>
        </w:tc>
      </w:tr>
    </w:tbl>
    <w:p w14:paraId="37C6D8F0" w14:textId="55CE188A" w:rsidR="00D077E9" w:rsidRDefault="00604C01" w:rsidP="00B70405">
      <w:r>
        <w:rPr>
          <w:noProof/>
        </w:rPr>
        <mc:AlternateContent>
          <mc:Choice Requires="wps">
            <w:drawing>
              <wp:anchor distT="0" distB="0" distL="114300" distR="114300" simplePos="0" relativeHeight="251695104" behindDoc="0" locked="0" layoutInCell="1" allowOverlap="1" wp14:anchorId="5E90478A" wp14:editId="2C33DA1A">
                <wp:simplePos x="0" y="0"/>
                <wp:positionH relativeFrom="column">
                  <wp:posOffset>-998220</wp:posOffset>
                </wp:positionH>
                <wp:positionV relativeFrom="paragraph">
                  <wp:posOffset>3149600</wp:posOffset>
                </wp:positionV>
                <wp:extent cx="8048625" cy="3590925"/>
                <wp:effectExtent l="0" t="0" r="9525" b="9525"/>
                <wp:wrapNone/>
                <wp:docPr id="1587262735" name="Rectangle 21"/>
                <wp:cNvGraphicFramePr/>
                <a:graphic xmlns:a="http://schemas.openxmlformats.org/drawingml/2006/main">
                  <a:graphicData uri="http://schemas.microsoft.com/office/word/2010/wordprocessingShape">
                    <wps:wsp>
                      <wps:cNvSpPr/>
                      <wps:spPr>
                        <a:xfrm>
                          <a:off x="0" y="0"/>
                          <a:ext cx="8048625" cy="35909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EED65" id="Rectangle 21" o:spid="_x0000_s1026" style="position:absolute;margin-left:-78.6pt;margin-top:248pt;width:633.75pt;height:282.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" fillcolor="#b2b2b2 [3205]" stroked="f" strokeweight="2pt"/>
            </w:pict>
          </mc:Fallback>
        </mc:AlternateContent>
      </w:r>
      <w:r w:rsidR="007F02E7" w:rsidRPr="00D967AC">
        <w:rPr>
          <w:noProof/>
        </w:rPr>
        <w:drawing>
          <wp:anchor distT="0" distB="0" distL="114300" distR="114300" simplePos="0" relativeHeight="251643904" behindDoc="0" locked="0" layoutInCell="1" allowOverlap="1" wp14:anchorId="07AA6341" wp14:editId="3C35F381">
            <wp:simplePos x="0" y="0"/>
            <wp:positionH relativeFrom="column">
              <wp:posOffset>4659630</wp:posOffset>
            </wp:positionH>
            <wp:positionV relativeFrom="paragraph">
              <wp:posOffset>1995805</wp:posOffset>
            </wp:positionV>
            <wp:extent cx="1033780" cy="64389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3780" cy="643890"/>
                    </a:xfrm>
                    <a:prstGeom prst="rect">
                      <a:avLst/>
                    </a:prstGeom>
                  </pic:spPr>
                </pic:pic>
              </a:graphicData>
            </a:graphic>
            <wp14:sizeRelH relativeFrom="margin">
              <wp14:pctWidth>0</wp14:pctWidth>
            </wp14:sizeRelH>
            <wp14:sizeRelV relativeFrom="margin">
              <wp14:pctHeight>0</wp14:pctHeight>
            </wp14:sizeRelV>
          </wp:anchor>
        </w:drawing>
      </w:r>
      <w:r w:rsidR="00D077E9">
        <w:br w:type="page"/>
      </w:r>
    </w:p>
    <w:p w14:paraId="2C083F38" w14:textId="77777777" w:rsidR="00A521FD" w:rsidRDefault="00A521FD" w:rsidP="00B70405">
      <w:pPr>
        <w:pStyle w:val="Heading1"/>
      </w:pPr>
      <w:bookmarkStart w:id="0" w:name="_Toc134385703"/>
      <w:r>
        <w:lastRenderedPageBreak/>
        <w:t>Contents</w:t>
      </w:r>
      <w:bookmarkEnd w:id="0"/>
    </w:p>
    <w:p w14:paraId="3C1B6C3B" w14:textId="360E988E" w:rsidR="005D306C" w:rsidRDefault="00773199" w:rsidP="005D306C">
      <w:pPr>
        <w:pStyle w:val="TOC1"/>
        <w:rPr>
          <w:noProof/>
          <w:sz w:val="22"/>
          <w:szCs w:val="22"/>
          <w:lang w:val="en-GB" w:eastAsia="en-GB"/>
        </w:rPr>
      </w:pPr>
      <w:r>
        <w:fldChar w:fldCharType="begin"/>
      </w:r>
      <w:r>
        <w:instrText xml:space="preserve"> TOC \o "1-3" \h \z \u </w:instrText>
      </w:r>
      <w:r>
        <w:fldChar w:fldCharType="separate"/>
      </w:r>
      <w:hyperlink w:anchor="_Toc134385703" w:history="1">
        <w:r w:rsidR="005D306C" w:rsidRPr="00F0799B">
          <w:rPr>
            <w:rStyle w:val="Hyperlink"/>
            <w:noProof/>
          </w:rPr>
          <w:t>Contents</w:t>
        </w:r>
        <w:r w:rsidR="005D306C">
          <w:rPr>
            <w:noProof/>
            <w:webHidden/>
          </w:rPr>
          <w:tab/>
        </w:r>
        <w:r w:rsidR="005D306C">
          <w:rPr>
            <w:noProof/>
            <w:webHidden/>
          </w:rPr>
          <w:fldChar w:fldCharType="begin"/>
        </w:r>
        <w:r w:rsidR="005D306C">
          <w:rPr>
            <w:noProof/>
            <w:webHidden/>
          </w:rPr>
          <w:instrText xml:space="preserve"> PAGEREF _Toc134385703 \h </w:instrText>
        </w:r>
        <w:r w:rsidR="005D306C">
          <w:rPr>
            <w:noProof/>
            <w:webHidden/>
          </w:rPr>
        </w:r>
        <w:r w:rsidR="005D306C">
          <w:rPr>
            <w:noProof/>
            <w:webHidden/>
          </w:rPr>
          <w:fldChar w:fldCharType="separate"/>
        </w:r>
        <w:r w:rsidR="002A45A7">
          <w:rPr>
            <w:noProof/>
            <w:webHidden/>
          </w:rPr>
          <w:t>2</w:t>
        </w:r>
        <w:r w:rsidR="005D306C">
          <w:rPr>
            <w:noProof/>
            <w:webHidden/>
          </w:rPr>
          <w:fldChar w:fldCharType="end"/>
        </w:r>
      </w:hyperlink>
    </w:p>
    <w:p w14:paraId="0313E2DD" w14:textId="4231A293" w:rsidR="005D306C" w:rsidRDefault="005D306C" w:rsidP="005D306C">
      <w:pPr>
        <w:pStyle w:val="TOC1"/>
        <w:rPr>
          <w:noProof/>
          <w:sz w:val="22"/>
          <w:szCs w:val="22"/>
          <w:lang w:val="en-GB" w:eastAsia="en-GB"/>
        </w:rPr>
      </w:pPr>
      <w:hyperlink w:anchor="_Toc134385704" w:history="1">
        <w:r w:rsidRPr="00F0799B">
          <w:rPr>
            <w:rStyle w:val="Hyperlink"/>
            <w:noProof/>
          </w:rPr>
          <w:t>0.0</w:t>
        </w:r>
        <w:r>
          <w:rPr>
            <w:noProof/>
            <w:sz w:val="22"/>
            <w:szCs w:val="22"/>
            <w:lang w:val="en-GB" w:eastAsia="en-GB"/>
          </w:rPr>
          <w:t xml:space="preserve"> </w:t>
        </w:r>
        <w:r w:rsidRPr="00F0799B">
          <w:rPr>
            <w:rStyle w:val="Hyperlink"/>
            <w:noProof/>
          </w:rPr>
          <w:t>Introduction</w:t>
        </w:r>
        <w:r>
          <w:rPr>
            <w:noProof/>
            <w:webHidden/>
          </w:rPr>
          <w:tab/>
        </w:r>
        <w:r>
          <w:rPr>
            <w:noProof/>
            <w:webHidden/>
          </w:rPr>
          <w:fldChar w:fldCharType="begin"/>
        </w:r>
        <w:r>
          <w:rPr>
            <w:noProof/>
            <w:webHidden/>
          </w:rPr>
          <w:instrText xml:space="preserve"> PAGEREF _Toc134385704 \h </w:instrText>
        </w:r>
        <w:r>
          <w:rPr>
            <w:noProof/>
            <w:webHidden/>
          </w:rPr>
        </w:r>
        <w:r>
          <w:rPr>
            <w:noProof/>
            <w:webHidden/>
          </w:rPr>
          <w:fldChar w:fldCharType="separate"/>
        </w:r>
        <w:r w:rsidR="002A45A7">
          <w:rPr>
            <w:noProof/>
            <w:webHidden/>
          </w:rPr>
          <w:t>3</w:t>
        </w:r>
        <w:r>
          <w:rPr>
            <w:noProof/>
            <w:webHidden/>
          </w:rPr>
          <w:fldChar w:fldCharType="end"/>
        </w:r>
      </w:hyperlink>
    </w:p>
    <w:p w14:paraId="2CF2DA14" w14:textId="200A8794" w:rsidR="005D306C" w:rsidRDefault="005D306C">
      <w:pPr>
        <w:pStyle w:val="TOC2"/>
        <w:tabs>
          <w:tab w:val="right" w:leader="dot" w:pos="9926"/>
        </w:tabs>
        <w:rPr>
          <w:noProof/>
          <w:sz w:val="22"/>
          <w:szCs w:val="22"/>
          <w:lang w:val="en-GB" w:eastAsia="en-GB"/>
        </w:rPr>
      </w:pPr>
      <w:hyperlink w:anchor="_Toc134385705" w:history="1">
        <w:r w:rsidRPr="00F0799B">
          <w:rPr>
            <w:rStyle w:val="Hyperlink"/>
            <w:noProof/>
          </w:rPr>
          <w:t>0.1 Aim of the report</w:t>
        </w:r>
        <w:r>
          <w:rPr>
            <w:noProof/>
            <w:webHidden/>
          </w:rPr>
          <w:tab/>
        </w:r>
        <w:r>
          <w:rPr>
            <w:noProof/>
            <w:webHidden/>
          </w:rPr>
          <w:fldChar w:fldCharType="begin"/>
        </w:r>
        <w:r>
          <w:rPr>
            <w:noProof/>
            <w:webHidden/>
          </w:rPr>
          <w:instrText xml:space="preserve"> PAGEREF _Toc134385705 \h </w:instrText>
        </w:r>
        <w:r>
          <w:rPr>
            <w:noProof/>
            <w:webHidden/>
          </w:rPr>
        </w:r>
        <w:r>
          <w:rPr>
            <w:noProof/>
            <w:webHidden/>
          </w:rPr>
          <w:fldChar w:fldCharType="separate"/>
        </w:r>
        <w:r w:rsidR="002A45A7">
          <w:rPr>
            <w:noProof/>
            <w:webHidden/>
          </w:rPr>
          <w:t>3</w:t>
        </w:r>
        <w:r>
          <w:rPr>
            <w:noProof/>
            <w:webHidden/>
          </w:rPr>
          <w:fldChar w:fldCharType="end"/>
        </w:r>
      </w:hyperlink>
    </w:p>
    <w:p w14:paraId="7BA50808" w14:textId="4AFA197D" w:rsidR="005D306C" w:rsidRDefault="005D306C" w:rsidP="005D306C">
      <w:pPr>
        <w:pStyle w:val="TOC1"/>
        <w:rPr>
          <w:noProof/>
          <w:sz w:val="22"/>
          <w:szCs w:val="22"/>
          <w:lang w:val="en-GB" w:eastAsia="en-GB"/>
        </w:rPr>
      </w:pPr>
      <w:hyperlink w:anchor="_Toc134385706" w:history="1">
        <w:r w:rsidRPr="00F0799B">
          <w:rPr>
            <w:rStyle w:val="Hyperlink"/>
            <w:noProof/>
          </w:rPr>
          <w:t>1.0     Problem 1: Sales Forecasting for ACME Retail</w:t>
        </w:r>
        <w:r>
          <w:rPr>
            <w:noProof/>
            <w:webHidden/>
          </w:rPr>
          <w:tab/>
        </w:r>
        <w:r>
          <w:rPr>
            <w:noProof/>
            <w:webHidden/>
          </w:rPr>
          <w:fldChar w:fldCharType="begin"/>
        </w:r>
        <w:r>
          <w:rPr>
            <w:noProof/>
            <w:webHidden/>
          </w:rPr>
          <w:instrText xml:space="preserve"> PAGEREF _Toc134385706 \h </w:instrText>
        </w:r>
        <w:r>
          <w:rPr>
            <w:noProof/>
            <w:webHidden/>
          </w:rPr>
        </w:r>
        <w:r>
          <w:rPr>
            <w:noProof/>
            <w:webHidden/>
          </w:rPr>
          <w:fldChar w:fldCharType="separate"/>
        </w:r>
        <w:r w:rsidR="002A45A7">
          <w:rPr>
            <w:noProof/>
            <w:webHidden/>
          </w:rPr>
          <w:t>4</w:t>
        </w:r>
        <w:r>
          <w:rPr>
            <w:noProof/>
            <w:webHidden/>
          </w:rPr>
          <w:fldChar w:fldCharType="end"/>
        </w:r>
      </w:hyperlink>
    </w:p>
    <w:p w14:paraId="053218CA" w14:textId="4FDC26C8" w:rsidR="005D306C" w:rsidRDefault="005D306C">
      <w:pPr>
        <w:pStyle w:val="TOC2"/>
        <w:tabs>
          <w:tab w:val="right" w:leader="dot" w:pos="9926"/>
        </w:tabs>
        <w:rPr>
          <w:noProof/>
          <w:sz w:val="22"/>
          <w:szCs w:val="22"/>
          <w:lang w:val="en-GB" w:eastAsia="en-GB"/>
        </w:rPr>
      </w:pPr>
      <w:hyperlink w:anchor="_Toc134385707" w:history="1">
        <w:r w:rsidRPr="00F0799B">
          <w:rPr>
            <w:rStyle w:val="Hyperlink"/>
            <w:noProof/>
          </w:rPr>
          <w:t>1.1 The Problem</w:t>
        </w:r>
        <w:r>
          <w:rPr>
            <w:noProof/>
            <w:webHidden/>
          </w:rPr>
          <w:tab/>
        </w:r>
        <w:r>
          <w:rPr>
            <w:noProof/>
            <w:webHidden/>
          </w:rPr>
          <w:fldChar w:fldCharType="begin"/>
        </w:r>
        <w:r>
          <w:rPr>
            <w:noProof/>
            <w:webHidden/>
          </w:rPr>
          <w:instrText xml:space="preserve"> PAGEREF _Toc134385707 \h </w:instrText>
        </w:r>
        <w:r>
          <w:rPr>
            <w:noProof/>
            <w:webHidden/>
          </w:rPr>
        </w:r>
        <w:r>
          <w:rPr>
            <w:noProof/>
            <w:webHidden/>
          </w:rPr>
          <w:fldChar w:fldCharType="separate"/>
        </w:r>
        <w:r w:rsidR="002A45A7">
          <w:rPr>
            <w:noProof/>
            <w:webHidden/>
          </w:rPr>
          <w:t>4</w:t>
        </w:r>
        <w:r>
          <w:rPr>
            <w:noProof/>
            <w:webHidden/>
          </w:rPr>
          <w:fldChar w:fldCharType="end"/>
        </w:r>
      </w:hyperlink>
    </w:p>
    <w:p w14:paraId="6DEDB6DA" w14:textId="6DF25514" w:rsidR="005D306C" w:rsidRDefault="005D306C">
      <w:pPr>
        <w:pStyle w:val="TOC2"/>
        <w:tabs>
          <w:tab w:val="right" w:leader="dot" w:pos="9926"/>
        </w:tabs>
        <w:rPr>
          <w:noProof/>
          <w:sz w:val="22"/>
          <w:szCs w:val="22"/>
          <w:lang w:val="en-GB" w:eastAsia="en-GB"/>
        </w:rPr>
      </w:pPr>
      <w:hyperlink w:anchor="_Toc134385708" w:history="1">
        <w:r w:rsidRPr="00F0799B">
          <w:rPr>
            <w:rStyle w:val="Hyperlink"/>
            <w:noProof/>
          </w:rPr>
          <w:t>1.2 The model</w:t>
        </w:r>
        <w:r>
          <w:rPr>
            <w:noProof/>
            <w:webHidden/>
          </w:rPr>
          <w:tab/>
        </w:r>
        <w:r>
          <w:rPr>
            <w:noProof/>
            <w:webHidden/>
          </w:rPr>
          <w:fldChar w:fldCharType="begin"/>
        </w:r>
        <w:r>
          <w:rPr>
            <w:noProof/>
            <w:webHidden/>
          </w:rPr>
          <w:instrText xml:space="preserve"> PAGEREF _Toc134385708 \h </w:instrText>
        </w:r>
        <w:r>
          <w:rPr>
            <w:noProof/>
            <w:webHidden/>
          </w:rPr>
        </w:r>
        <w:r>
          <w:rPr>
            <w:noProof/>
            <w:webHidden/>
          </w:rPr>
          <w:fldChar w:fldCharType="separate"/>
        </w:r>
        <w:r w:rsidR="002A45A7">
          <w:rPr>
            <w:noProof/>
            <w:webHidden/>
          </w:rPr>
          <w:t>4</w:t>
        </w:r>
        <w:r>
          <w:rPr>
            <w:noProof/>
            <w:webHidden/>
          </w:rPr>
          <w:fldChar w:fldCharType="end"/>
        </w:r>
      </w:hyperlink>
    </w:p>
    <w:p w14:paraId="538CAF3F" w14:textId="73D18FBD" w:rsidR="005D306C" w:rsidRDefault="005D306C">
      <w:pPr>
        <w:pStyle w:val="TOC2"/>
        <w:tabs>
          <w:tab w:val="right" w:leader="dot" w:pos="9926"/>
        </w:tabs>
        <w:rPr>
          <w:noProof/>
          <w:sz w:val="22"/>
          <w:szCs w:val="22"/>
          <w:lang w:val="en-GB" w:eastAsia="en-GB"/>
        </w:rPr>
      </w:pPr>
      <w:hyperlink w:anchor="_Toc134385709" w:history="1">
        <w:r w:rsidRPr="00F0799B">
          <w:rPr>
            <w:rStyle w:val="Hyperlink"/>
            <w:noProof/>
          </w:rPr>
          <w:t>1.3 Analysis of Outcomes</w:t>
        </w:r>
        <w:r>
          <w:rPr>
            <w:noProof/>
            <w:webHidden/>
          </w:rPr>
          <w:tab/>
        </w:r>
        <w:r>
          <w:rPr>
            <w:noProof/>
            <w:webHidden/>
          </w:rPr>
          <w:fldChar w:fldCharType="begin"/>
        </w:r>
        <w:r>
          <w:rPr>
            <w:noProof/>
            <w:webHidden/>
          </w:rPr>
          <w:instrText xml:space="preserve"> PAGEREF _Toc134385709 \h </w:instrText>
        </w:r>
        <w:r>
          <w:rPr>
            <w:noProof/>
            <w:webHidden/>
          </w:rPr>
        </w:r>
        <w:r>
          <w:rPr>
            <w:noProof/>
            <w:webHidden/>
          </w:rPr>
          <w:fldChar w:fldCharType="separate"/>
        </w:r>
        <w:r w:rsidR="002A45A7">
          <w:rPr>
            <w:noProof/>
            <w:webHidden/>
          </w:rPr>
          <w:t>6</w:t>
        </w:r>
        <w:r>
          <w:rPr>
            <w:noProof/>
            <w:webHidden/>
          </w:rPr>
          <w:fldChar w:fldCharType="end"/>
        </w:r>
      </w:hyperlink>
    </w:p>
    <w:p w14:paraId="572BED03" w14:textId="710071E5" w:rsidR="005D306C" w:rsidRDefault="005D306C" w:rsidP="005D306C">
      <w:pPr>
        <w:pStyle w:val="TOC1"/>
        <w:rPr>
          <w:noProof/>
          <w:sz w:val="22"/>
          <w:szCs w:val="22"/>
          <w:lang w:val="en-GB" w:eastAsia="en-GB"/>
        </w:rPr>
      </w:pPr>
      <w:hyperlink w:anchor="_Toc134385710" w:history="1">
        <w:r w:rsidRPr="00F0799B">
          <w:rPr>
            <w:rStyle w:val="Hyperlink"/>
            <w:noProof/>
          </w:rPr>
          <w:t>2.0 Problem 2: Energy Use Prediction for Skytech Builders_323</w:t>
        </w:r>
        <w:r>
          <w:rPr>
            <w:noProof/>
            <w:webHidden/>
          </w:rPr>
          <w:tab/>
        </w:r>
        <w:r>
          <w:rPr>
            <w:noProof/>
            <w:webHidden/>
          </w:rPr>
          <w:fldChar w:fldCharType="begin"/>
        </w:r>
        <w:r>
          <w:rPr>
            <w:noProof/>
            <w:webHidden/>
          </w:rPr>
          <w:instrText xml:space="preserve"> PAGEREF _Toc134385710 \h </w:instrText>
        </w:r>
        <w:r>
          <w:rPr>
            <w:noProof/>
            <w:webHidden/>
          </w:rPr>
        </w:r>
        <w:r>
          <w:rPr>
            <w:noProof/>
            <w:webHidden/>
          </w:rPr>
          <w:fldChar w:fldCharType="separate"/>
        </w:r>
        <w:r w:rsidR="002A45A7">
          <w:rPr>
            <w:noProof/>
            <w:webHidden/>
          </w:rPr>
          <w:t>7</w:t>
        </w:r>
        <w:r>
          <w:rPr>
            <w:noProof/>
            <w:webHidden/>
          </w:rPr>
          <w:fldChar w:fldCharType="end"/>
        </w:r>
      </w:hyperlink>
    </w:p>
    <w:p w14:paraId="4B305FDC" w14:textId="5D713681" w:rsidR="005D306C" w:rsidRDefault="005D306C">
      <w:pPr>
        <w:pStyle w:val="TOC2"/>
        <w:tabs>
          <w:tab w:val="right" w:leader="dot" w:pos="9926"/>
        </w:tabs>
        <w:rPr>
          <w:noProof/>
          <w:sz w:val="22"/>
          <w:szCs w:val="22"/>
          <w:lang w:val="en-GB" w:eastAsia="en-GB"/>
        </w:rPr>
      </w:pPr>
      <w:hyperlink w:anchor="_Toc134385711" w:history="1">
        <w:r w:rsidRPr="00F0799B">
          <w:rPr>
            <w:rStyle w:val="Hyperlink"/>
            <w:noProof/>
          </w:rPr>
          <w:t>2.1 The Problem</w:t>
        </w:r>
        <w:r>
          <w:rPr>
            <w:noProof/>
            <w:webHidden/>
          </w:rPr>
          <w:tab/>
        </w:r>
        <w:r>
          <w:rPr>
            <w:noProof/>
            <w:webHidden/>
          </w:rPr>
          <w:fldChar w:fldCharType="begin"/>
        </w:r>
        <w:r>
          <w:rPr>
            <w:noProof/>
            <w:webHidden/>
          </w:rPr>
          <w:instrText xml:space="preserve"> PAGEREF _Toc134385711 \h </w:instrText>
        </w:r>
        <w:r>
          <w:rPr>
            <w:noProof/>
            <w:webHidden/>
          </w:rPr>
        </w:r>
        <w:r>
          <w:rPr>
            <w:noProof/>
            <w:webHidden/>
          </w:rPr>
          <w:fldChar w:fldCharType="separate"/>
        </w:r>
        <w:r w:rsidR="002A45A7">
          <w:rPr>
            <w:noProof/>
            <w:webHidden/>
          </w:rPr>
          <w:t>7</w:t>
        </w:r>
        <w:r>
          <w:rPr>
            <w:noProof/>
            <w:webHidden/>
          </w:rPr>
          <w:fldChar w:fldCharType="end"/>
        </w:r>
      </w:hyperlink>
    </w:p>
    <w:p w14:paraId="19DA579C" w14:textId="798D85A3" w:rsidR="005D306C" w:rsidRDefault="005D306C">
      <w:pPr>
        <w:pStyle w:val="TOC2"/>
        <w:tabs>
          <w:tab w:val="right" w:leader="dot" w:pos="9926"/>
        </w:tabs>
        <w:rPr>
          <w:noProof/>
          <w:sz w:val="22"/>
          <w:szCs w:val="22"/>
          <w:lang w:val="en-GB" w:eastAsia="en-GB"/>
        </w:rPr>
      </w:pPr>
      <w:hyperlink w:anchor="_Toc134385712" w:history="1">
        <w:r w:rsidRPr="00F0799B">
          <w:rPr>
            <w:rStyle w:val="Hyperlink"/>
            <w:noProof/>
          </w:rPr>
          <w:t>2.2 The model</w:t>
        </w:r>
        <w:r>
          <w:rPr>
            <w:noProof/>
            <w:webHidden/>
          </w:rPr>
          <w:tab/>
        </w:r>
        <w:r>
          <w:rPr>
            <w:noProof/>
            <w:webHidden/>
          </w:rPr>
          <w:fldChar w:fldCharType="begin"/>
        </w:r>
        <w:r>
          <w:rPr>
            <w:noProof/>
            <w:webHidden/>
          </w:rPr>
          <w:instrText xml:space="preserve"> PAGEREF _Toc134385712 \h </w:instrText>
        </w:r>
        <w:r>
          <w:rPr>
            <w:noProof/>
            <w:webHidden/>
          </w:rPr>
        </w:r>
        <w:r>
          <w:rPr>
            <w:noProof/>
            <w:webHidden/>
          </w:rPr>
          <w:fldChar w:fldCharType="separate"/>
        </w:r>
        <w:r w:rsidR="002A45A7">
          <w:rPr>
            <w:noProof/>
            <w:webHidden/>
          </w:rPr>
          <w:t>7</w:t>
        </w:r>
        <w:r>
          <w:rPr>
            <w:noProof/>
            <w:webHidden/>
          </w:rPr>
          <w:fldChar w:fldCharType="end"/>
        </w:r>
      </w:hyperlink>
    </w:p>
    <w:p w14:paraId="685FC998" w14:textId="2B154D59" w:rsidR="005D306C" w:rsidRDefault="005D306C">
      <w:pPr>
        <w:pStyle w:val="TOC2"/>
        <w:tabs>
          <w:tab w:val="right" w:leader="dot" w:pos="9926"/>
        </w:tabs>
        <w:rPr>
          <w:noProof/>
          <w:sz w:val="22"/>
          <w:szCs w:val="22"/>
          <w:lang w:val="en-GB" w:eastAsia="en-GB"/>
        </w:rPr>
      </w:pPr>
      <w:hyperlink w:anchor="_Toc134385713" w:history="1">
        <w:r w:rsidRPr="00F0799B">
          <w:rPr>
            <w:rStyle w:val="Hyperlink"/>
            <w:noProof/>
          </w:rPr>
          <w:t>2.3 Analysis of Outcomes</w:t>
        </w:r>
        <w:r>
          <w:rPr>
            <w:noProof/>
            <w:webHidden/>
          </w:rPr>
          <w:tab/>
        </w:r>
        <w:r>
          <w:rPr>
            <w:noProof/>
            <w:webHidden/>
          </w:rPr>
          <w:fldChar w:fldCharType="begin"/>
        </w:r>
        <w:r>
          <w:rPr>
            <w:noProof/>
            <w:webHidden/>
          </w:rPr>
          <w:instrText xml:space="preserve"> PAGEREF _Toc134385713 \h </w:instrText>
        </w:r>
        <w:r>
          <w:rPr>
            <w:noProof/>
            <w:webHidden/>
          </w:rPr>
        </w:r>
        <w:r>
          <w:rPr>
            <w:noProof/>
            <w:webHidden/>
          </w:rPr>
          <w:fldChar w:fldCharType="separate"/>
        </w:r>
        <w:r w:rsidR="002A45A7">
          <w:rPr>
            <w:noProof/>
            <w:webHidden/>
          </w:rPr>
          <w:t>8</w:t>
        </w:r>
        <w:r>
          <w:rPr>
            <w:noProof/>
            <w:webHidden/>
          </w:rPr>
          <w:fldChar w:fldCharType="end"/>
        </w:r>
      </w:hyperlink>
    </w:p>
    <w:p w14:paraId="3DC5C8D3" w14:textId="551E879D" w:rsidR="005D306C" w:rsidRDefault="005D306C" w:rsidP="005D306C">
      <w:pPr>
        <w:pStyle w:val="TOC1"/>
        <w:rPr>
          <w:noProof/>
          <w:sz w:val="22"/>
          <w:szCs w:val="22"/>
          <w:lang w:val="en-GB" w:eastAsia="en-GB"/>
        </w:rPr>
      </w:pPr>
      <w:hyperlink w:anchor="_Toc134385714" w:history="1">
        <w:r w:rsidRPr="00F0799B">
          <w:rPr>
            <w:rStyle w:val="Hyperlink"/>
            <w:noProof/>
          </w:rPr>
          <w:t>3.0 Problem 3: Project Network Analysis for International Capital Inc.</w:t>
        </w:r>
        <w:r>
          <w:rPr>
            <w:noProof/>
            <w:webHidden/>
          </w:rPr>
          <w:tab/>
        </w:r>
        <w:r>
          <w:rPr>
            <w:noProof/>
            <w:webHidden/>
          </w:rPr>
          <w:fldChar w:fldCharType="begin"/>
        </w:r>
        <w:r>
          <w:rPr>
            <w:noProof/>
            <w:webHidden/>
          </w:rPr>
          <w:instrText xml:space="preserve"> PAGEREF _Toc134385714 \h </w:instrText>
        </w:r>
        <w:r>
          <w:rPr>
            <w:noProof/>
            <w:webHidden/>
          </w:rPr>
        </w:r>
        <w:r>
          <w:rPr>
            <w:noProof/>
            <w:webHidden/>
          </w:rPr>
          <w:fldChar w:fldCharType="separate"/>
        </w:r>
        <w:r w:rsidR="002A45A7">
          <w:rPr>
            <w:noProof/>
            <w:webHidden/>
          </w:rPr>
          <w:t>10</w:t>
        </w:r>
        <w:r>
          <w:rPr>
            <w:noProof/>
            <w:webHidden/>
          </w:rPr>
          <w:fldChar w:fldCharType="end"/>
        </w:r>
      </w:hyperlink>
    </w:p>
    <w:p w14:paraId="67B6231D" w14:textId="796FD231" w:rsidR="005D306C" w:rsidRDefault="005D306C">
      <w:pPr>
        <w:pStyle w:val="TOC2"/>
        <w:tabs>
          <w:tab w:val="right" w:leader="dot" w:pos="9926"/>
        </w:tabs>
        <w:rPr>
          <w:noProof/>
          <w:sz w:val="22"/>
          <w:szCs w:val="22"/>
          <w:lang w:val="en-GB" w:eastAsia="en-GB"/>
        </w:rPr>
      </w:pPr>
      <w:hyperlink w:anchor="_Toc134385715" w:history="1">
        <w:r w:rsidRPr="00F0799B">
          <w:rPr>
            <w:rStyle w:val="Hyperlink"/>
            <w:noProof/>
          </w:rPr>
          <w:t>3.1 The Problem</w:t>
        </w:r>
        <w:r>
          <w:rPr>
            <w:noProof/>
            <w:webHidden/>
          </w:rPr>
          <w:tab/>
        </w:r>
        <w:r>
          <w:rPr>
            <w:noProof/>
            <w:webHidden/>
          </w:rPr>
          <w:fldChar w:fldCharType="begin"/>
        </w:r>
        <w:r>
          <w:rPr>
            <w:noProof/>
            <w:webHidden/>
          </w:rPr>
          <w:instrText xml:space="preserve"> PAGEREF _Toc134385715 \h </w:instrText>
        </w:r>
        <w:r>
          <w:rPr>
            <w:noProof/>
            <w:webHidden/>
          </w:rPr>
        </w:r>
        <w:r>
          <w:rPr>
            <w:noProof/>
            <w:webHidden/>
          </w:rPr>
          <w:fldChar w:fldCharType="separate"/>
        </w:r>
        <w:r w:rsidR="002A45A7">
          <w:rPr>
            <w:noProof/>
            <w:webHidden/>
          </w:rPr>
          <w:t>10</w:t>
        </w:r>
        <w:r>
          <w:rPr>
            <w:noProof/>
            <w:webHidden/>
          </w:rPr>
          <w:fldChar w:fldCharType="end"/>
        </w:r>
      </w:hyperlink>
    </w:p>
    <w:p w14:paraId="516DEEEB" w14:textId="0CBB4214" w:rsidR="005D306C" w:rsidRDefault="005D306C">
      <w:pPr>
        <w:pStyle w:val="TOC2"/>
        <w:tabs>
          <w:tab w:val="right" w:leader="dot" w:pos="9926"/>
        </w:tabs>
        <w:rPr>
          <w:noProof/>
          <w:sz w:val="22"/>
          <w:szCs w:val="22"/>
          <w:lang w:val="en-GB" w:eastAsia="en-GB"/>
        </w:rPr>
      </w:pPr>
      <w:hyperlink w:anchor="_Toc134385716" w:history="1">
        <w:r w:rsidRPr="00F0799B">
          <w:rPr>
            <w:rStyle w:val="Hyperlink"/>
            <w:noProof/>
          </w:rPr>
          <w:t>3.2 The model</w:t>
        </w:r>
        <w:r>
          <w:rPr>
            <w:noProof/>
            <w:webHidden/>
          </w:rPr>
          <w:tab/>
        </w:r>
        <w:r>
          <w:rPr>
            <w:noProof/>
            <w:webHidden/>
          </w:rPr>
          <w:fldChar w:fldCharType="begin"/>
        </w:r>
        <w:r>
          <w:rPr>
            <w:noProof/>
            <w:webHidden/>
          </w:rPr>
          <w:instrText xml:space="preserve"> PAGEREF _Toc134385716 \h </w:instrText>
        </w:r>
        <w:r>
          <w:rPr>
            <w:noProof/>
            <w:webHidden/>
          </w:rPr>
        </w:r>
        <w:r>
          <w:rPr>
            <w:noProof/>
            <w:webHidden/>
          </w:rPr>
          <w:fldChar w:fldCharType="separate"/>
        </w:r>
        <w:r w:rsidR="002A45A7">
          <w:rPr>
            <w:noProof/>
            <w:webHidden/>
          </w:rPr>
          <w:t>11</w:t>
        </w:r>
        <w:r>
          <w:rPr>
            <w:noProof/>
            <w:webHidden/>
          </w:rPr>
          <w:fldChar w:fldCharType="end"/>
        </w:r>
      </w:hyperlink>
    </w:p>
    <w:p w14:paraId="01738FFB" w14:textId="402C70A7" w:rsidR="005D306C" w:rsidRDefault="005D306C">
      <w:pPr>
        <w:pStyle w:val="TOC2"/>
        <w:tabs>
          <w:tab w:val="right" w:leader="dot" w:pos="9926"/>
        </w:tabs>
        <w:rPr>
          <w:noProof/>
          <w:sz w:val="22"/>
          <w:szCs w:val="22"/>
          <w:lang w:val="en-GB" w:eastAsia="en-GB"/>
        </w:rPr>
      </w:pPr>
      <w:hyperlink w:anchor="_Toc134385717" w:history="1">
        <w:r w:rsidRPr="00F0799B">
          <w:rPr>
            <w:rStyle w:val="Hyperlink"/>
            <w:noProof/>
          </w:rPr>
          <w:t>3.3 Analysis Outcomes</w:t>
        </w:r>
        <w:r>
          <w:rPr>
            <w:noProof/>
            <w:webHidden/>
          </w:rPr>
          <w:tab/>
        </w:r>
        <w:r>
          <w:rPr>
            <w:noProof/>
            <w:webHidden/>
          </w:rPr>
          <w:fldChar w:fldCharType="begin"/>
        </w:r>
        <w:r>
          <w:rPr>
            <w:noProof/>
            <w:webHidden/>
          </w:rPr>
          <w:instrText xml:space="preserve"> PAGEREF _Toc134385717 \h </w:instrText>
        </w:r>
        <w:r>
          <w:rPr>
            <w:noProof/>
            <w:webHidden/>
          </w:rPr>
        </w:r>
        <w:r>
          <w:rPr>
            <w:noProof/>
            <w:webHidden/>
          </w:rPr>
          <w:fldChar w:fldCharType="separate"/>
        </w:r>
        <w:r w:rsidR="002A45A7">
          <w:rPr>
            <w:noProof/>
            <w:webHidden/>
          </w:rPr>
          <w:t>11</w:t>
        </w:r>
        <w:r>
          <w:rPr>
            <w:noProof/>
            <w:webHidden/>
          </w:rPr>
          <w:fldChar w:fldCharType="end"/>
        </w:r>
      </w:hyperlink>
    </w:p>
    <w:p w14:paraId="49674528" w14:textId="5A34EBB2" w:rsidR="005D306C" w:rsidRDefault="005D306C" w:rsidP="005D306C">
      <w:pPr>
        <w:pStyle w:val="TOC1"/>
        <w:rPr>
          <w:noProof/>
          <w:sz w:val="22"/>
          <w:szCs w:val="22"/>
          <w:lang w:val="en-GB" w:eastAsia="en-GB"/>
        </w:rPr>
      </w:pPr>
      <w:hyperlink w:anchor="_Toc134385718" w:history="1">
        <w:r w:rsidRPr="00F0799B">
          <w:rPr>
            <w:rStyle w:val="Hyperlink"/>
            <w:noProof/>
          </w:rPr>
          <w:t>Conclusion</w:t>
        </w:r>
        <w:r>
          <w:rPr>
            <w:noProof/>
            <w:webHidden/>
          </w:rPr>
          <w:tab/>
        </w:r>
        <w:r>
          <w:rPr>
            <w:noProof/>
            <w:webHidden/>
          </w:rPr>
          <w:fldChar w:fldCharType="begin"/>
        </w:r>
        <w:r>
          <w:rPr>
            <w:noProof/>
            <w:webHidden/>
          </w:rPr>
          <w:instrText xml:space="preserve"> PAGEREF _Toc134385718 \h </w:instrText>
        </w:r>
        <w:r>
          <w:rPr>
            <w:noProof/>
            <w:webHidden/>
          </w:rPr>
        </w:r>
        <w:r>
          <w:rPr>
            <w:noProof/>
            <w:webHidden/>
          </w:rPr>
          <w:fldChar w:fldCharType="separate"/>
        </w:r>
        <w:r w:rsidR="002A45A7">
          <w:rPr>
            <w:noProof/>
            <w:webHidden/>
          </w:rPr>
          <w:t>12</w:t>
        </w:r>
        <w:r>
          <w:rPr>
            <w:noProof/>
            <w:webHidden/>
          </w:rPr>
          <w:fldChar w:fldCharType="end"/>
        </w:r>
      </w:hyperlink>
    </w:p>
    <w:p w14:paraId="19D4F97C" w14:textId="1473491C" w:rsidR="005D306C" w:rsidRDefault="005D306C" w:rsidP="005D306C">
      <w:pPr>
        <w:pStyle w:val="TOC1"/>
        <w:rPr>
          <w:noProof/>
          <w:sz w:val="22"/>
          <w:szCs w:val="22"/>
          <w:lang w:val="en-GB" w:eastAsia="en-GB"/>
        </w:rPr>
      </w:pPr>
      <w:hyperlink w:anchor="_Toc134385719" w:history="1">
        <w:r w:rsidRPr="00F0799B">
          <w:rPr>
            <w:rStyle w:val="Hyperlink"/>
            <w:noProof/>
          </w:rPr>
          <w:t>References</w:t>
        </w:r>
        <w:r>
          <w:rPr>
            <w:noProof/>
            <w:webHidden/>
          </w:rPr>
          <w:tab/>
        </w:r>
        <w:r>
          <w:rPr>
            <w:noProof/>
            <w:webHidden/>
          </w:rPr>
          <w:fldChar w:fldCharType="begin"/>
        </w:r>
        <w:r>
          <w:rPr>
            <w:noProof/>
            <w:webHidden/>
          </w:rPr>
          <w:instrText xml:space="preserve"> PAGEREF _Toc134385719 \h </w:instrText>
        </w:r>
        <w:r>
          <w:rPr>
            <w:noProof/>
            <w:webHidden/>
          </w:rPr>
        </w:r>
        <w:r>
          <w:rPr>
            <w:noProof/>
            <w:webHidden/>
          </w:rPr>
          <w:fldChar w:fldCharType="separate"/>
        </w:r>
        <w:r w:rsidR="002A45A7">
          <w:rPr>
            <w:noProof/>
            <w:webHidden/>
          </w:rPr>
          <w:t>13</w:t>
        </w:r>
        <w:r>
          <w:rPr>
            <w:noProof/>
            <w:webHidden/>
          </w:rPr>
          <w:fldChar w:fldCharType="end"/>
        </w:r>
      </w:hyperlink>
    </w:p>
    <w:p w14:paraId="1A73C2D8" w14:textId="171FF7EA" w:rsidR="005D306C" w:rsidRDefault="005D306C" w:rsidP="005D306C">
      <w:pPr>
        <w:pStyle w:val="TOC1"/>
        <w:rPr>
          <w:noProof/>
          <w:sz w:val="22"/>
          <w:szCs w:val="22"/>
          <w:lang w:val="en-GB" w:eastAsia="en-GB"/>
        </w:rPr>
      </w:pPr>
      <w:hyperlink w:anchor="_Toc134385720" w:history="1">
        <w:r w:rsidRPr="00F0799B">
          <w:rPr>
            <w:rStyle w:val="Hyperlink"/>
            <w:noProof/>
          </w:rPr>
          <w:t>Appendix – A</w:t>
        </w:r>
        <w:r>
          <w:rPr>
            <w:noProof/>
            <w:webHidden/>
          </w:rPr>
          <w:tab/>
        </w:r>
        <w:r>
          <w:rPr>
            <w:noProof/>
            <w:webHidden/>
          </w:rPr>
          <w:fldChar w:fldCharType="begin"/>
        </w:r>
        <w:r>
          <w:rPr>
            <w:noProof/>
            <w:webHidden/>
          </w:rPr>
          <w:instrText xml:space="preserve"> PAGEREF _Toc134385720 \h </w:instrText>
        </w:r>
        <w:r>
          <w:rPr>
            <w:noProof/>
            <w:webHidden/>
          </w:rPr>
        </w:r>
        <w:r>
          <w:rPr>
            <w:noProof/>
            <w:webHidden/>
          </w:rPr>
          <w:fldChar w:fldCharType="separate"/>
        </w:r>
        <w:r w:rsidR="002A45A7">
          <w:rPr>
            <w:noProof/>
            <w:webHidden/>
          </w:rPr>
          <w:t>13</w:t>
        </w:r>
        <w:r>
          <w:rPr>
            <w:noProof/>
            <w:webHidden/>
          </w:rPr>
          <w:fldChar w:fldCharType="end"/>
        </w:r>
      </w:hyperlink>
    </w:p>
    <w:p w14:paraId="14E80D31" w14:textId="4C3BB626" w:rsidR="00E164C4" w:rsidRDefault="00773199" w:rsidP="00773199">
      <w:pPr>
        <w:spacing w:line="276" w:lineRule="auto"/>
      </w:pPr>
      <w:r>
        <w:lastRenderedPageBreak/>
        <w:fldChar w:fldCharType="end"/>
      </w:r>
    </w:p>
    <w:tbl>
      <w:tblPr>
        <w:tblW w:w="10176" w:type="dxa"/>
        <w:tblInd w:w="40" w:type="dxa"/>
        <w:tblLook w:val="0000" w:firstRow="0" w:lastRow="0" w:firstColumn="0" w:lastColumn="0" w:noHBand="0" w:noVBand="0"/>
      </w:tblPr>
      <w:tblGrid>
        <w:gridCol w:w="10272"/>
      </w:tblGrid>
      <w:tr w:rsidR="00D077E9" w14:paraId="1D77A14C" w14:textId="77777777" w:rsidTr="00B60017">
        <w:trPr>
          <w:trHeight w:val="3546"/>
        </w:trPr>
        <w:tc>
          <w:tcPr>
            <w:tcW w:w="10176" w:type="dxa"/>
          </w:tcPr>
          <w:p w14:paraId="3087BB14" w14:textId="1AF06F3C" w:rsidR="002E5805" w:rsidRDefault="00092177" w:rsidP="00B70405">
            <w:pPr>
              <w:pStyle w:val="Title"/>
            </w:pPr>
            <w:r w:rsidRPr="00A521FD">
              <w:t>Managerial Report</w:t>
            </w:r>
          </w:p>
          <w:sdt>
            <w:sdtPr>
              <w:id w:val="1660650702"/>
              <w:placeholder>
                <w:docPart w:val="630AEBDD180444AD9547A9FC3DC4EC1D"/>
              </w:placeholder>
              <w15:dataBinding w:prefixMappings="xmlns:ns0='http://schemas.microsoft.com/temp/samples' " w:xpath="/ns0:employees[1]/ns0:employee[1]/ns0:CompanyName[1]" w:storeItemID="{00000000-0000-0000-0000-000000000000}"/>
              <w15:appearance w15:val="hidden"/>
            </w:sdtPr>
            <w:sdtContent>
              <w:p w14:paraId="6D0114A9" w14:textId="7B335996" w:rsidR="002E5805" w:rsidRDefault="00A521FD" w:rsidP="00B70405">
                <w:pPr>
                  <w:pStyle w:val="Subtitle"/>
                </w:pPr>
                <w:r w:rsidRPr="00A521FD">
                  <w:t xml:space="preserve">ACME Retail, </w:t>
                </w:r>
                <w:proofErr w:type="spellStart"/>
                <w:r w:rsidRPr="00A521FD">
                  <w:t>Skytech</w:t>
                </w:r>
                <w:proofErr w:type="spellEnd"/>
                <w:r w:rsidRPr="00A521FD">
                  <w:t xml:space="preserve"> Builders &amp; International Capital Inc.</w:t>
                </w:r>
              </w:p>
              <w:p w14:paraId="40F6B55F" w14:textId="11F7DDB5" w:rsidR="002E5805" w:rsidRPr="00A521FD" w:rsidRDefault="00000000" w:rsidP="00B70405">
                <w:pPr>
                  <w:pStyle w:val="Subtitle"/>
                </w:pPr>
              </w:p>
            </w:sdtContent>
          </w:sdt>
          <w:p w14:paraId="0DF11448" w14:textId="77777777" w:rsidR="00DF027C" w:rsidRDefault="00DF027C" w:rsidP="00B70405"/>
          <w:p w14:paraId="057C4961" w14:textId="03DF2BBE" w:rsidR="00DF027C" w:rsidRPr="00255F74" w:rsidRDefault="003C7E25" w:rsidP="003C7E25">
            <w:pPr>
              <w:pStyle w:val="Heading1"/>
              <w:numPr>
                <w:ilvl w:val="0"/>
                <w:numId w:val="4"/>
              </w:numPr>
            </w:pPr>
            <w:r>
              <w:t xml:space="preserve">    </w:t>
            </w:r>
            <w:bookmarkStart w:id="1" w:name="_Toc134385704"/>
            <w:r w:rsidR="00A521FD" w:rsidRPr="00255F74">
              <w:t>Introductio</w:t>
            </w:r>
            <w:r w:rsidR="005D306C">
              <w:t>n</w:t>
            </w:r>
            <w:bookmarkEnd w:id="1"/>
          </w:p>
          <w:p w14:paraId="43470F0B" w14:textId="17935A98" w:rsidR="007F02E7" w:rsidRDefault="007F02E7" w:rsidP="007F02E7">
            <w:r>
              <w:t xml:space="preserve">     </w:t>
            </w:r>
            <w:r w:rsidRPr="007F02E7">
              <w:t xml:space="preserve">This managerial report addresses three distinct problem sets and provides analysis outcomes to support decision-making in each case. The first problem focuses on sales forecasting for ACME Retail, aiming to develop an accurate forecasting model for Q1-2021. The second problem involves energy use prediction for </w:t>
            </w:r>
            <w:proofErr w:type="spellStart"/>
            <w:r w:rsidRPr="007F02E7">
              <w:t>Skytech</w:t>
            </w:r>
            <w:proofErr w:type="spellEnd"/>
            <w:r w:rsidRPr="007F02E7">
              <w:t xml:space="preserve"> Builders, utilizing a multiple linear regression model. The third problem revolves around project network analysis for International Capital Inc., constructing the project network and assessing completion time and </w:t>
            </w:r>
            <w:r w:rsidRPr="007F02E7">
              <w:t>probabilities.</w:t>
            </w:r>
          </w:p>
          <w:p w14:paraId="469EBD34" w14:textId="5BB59A36" w:rsidR="00A521FD" w:rsidRPr="00255F74" w:rsidRDefault="003C7E25" w:rsidP="00B70405">
            <w:pPr>
              <w:pStyle w:val="Heading2"/>
            </w:pPr>
            <w:bookmarkStart w:id="2" w:name="_Toc134385705"/>
            <w:r>
              <w:t>0</w:t>
            </w:r>
            <w:r w:rsidR="00A521FD" w:rsidRPr="00255F74">
              <w:t>.</w:t>
            </w:r>
            <w:r w:rsidR="00255F74">
              <w:t xml:space="preserve">1 </w:t>
            </w:r>
            <w:r w:rsidR="00A521FD" w:rsidRPr="00255F74">
              <w:t>Aim of the report</w:t>
            </w:r>
            <w:bookmarkEnd w:id="2"/>
          </w:p>
          <w:p w14:paraId="52DFD160" w14:textId="5F2F9901" w:rsidR="002E5805" w:rsidRPr="00A521FD" w:rsidRDefault="007F02E7" w:rsidP="007F02E7">
            <w:r>
              <w:t xml:space="preserve">     </w:t>
            </w:r>
            <w:r w:rsidRPr="007F02E7">
              <w:t xml:space="preserve">This report </w:t>
            </w:r>
            <w:r>
              <w:t>aims to provide</w:t>
            </w:r>
            <w:r w:rsidRPr="007F02E7">
              <w:t xml:space="preserve"> an overview of the problems and describes the models and analysis outcomes for each case. It aims to equip the respective organizations with valuable insights and practical tools for effective planning, resource allocation, and project management.</w:t>
            </w:r>
          </w:p>
          <w:p w14:paraId="47B63757" w14:textId="530BE712" w:rsidR="00A521FD" w:rsidRDefault="003C7E25" w:rsidP="00B70405">
            <w:pPr>
              <w:pStyle w:val="Heading1"/>
            </w:pPr>
            <w:bookmarkStart w:id="3" w:name="_Toc134385706"/>
            <w:r>
              <w:lastRenderedPageBreak/>
              <w:t>1</w:t>
            </w:r>
            <w:r w:rsidR="006B1E08">
              <w:t xml:space="preserve">.0     </w:t>
            </w:r>
            <w:r w:rsidR="00A521FD">
              <w:t>Problem 1: Sales Forecasting for ACME Retail</w:t>
            </w:r>
            <w:bookmarkEnd w:id="3"/>
          </w:p>
          <w:p w14:paraId="0FFCEF30" w14:textId="0AAC91AE" w:rsidR="006B1E08" w:rsidRPr="00B70405" w:rsidRDefault="005D306C" w:rsidP="00B70405">
            <w:pPr>
              <w:pStyle w:val="Heading2"/>
              <w:rPr>
                <w:i/>
                <w:iCs/>
              </w:rPr>
            </w:pPr>
            <w:bookmarkStart w:id="4" w:name="_Toc134385707"/>
            <w:r>
              <w:rPr>
                <w:noProof/>
              </w:rPr>
              <mc:AlternateContent>
                <mc:Choice Requires="wpg">
                  <w:drawing>
                    <wp:anchor distT="0" distB="0" distL="114300" distR="114300" simplePos="0" relativeHeight="251650048" behindDoc="0" locked="0" layoutInCell="1" allowOverlap="1" wp14:anchorId="29EB0AB2" wp14:editId="0EADB199">
                      <wp:simplePos x="0" y="0"/>
                      <wp:positionH relativeFrom="column">
                        <wp:posOffset>5295900</wp:posOffset>
                      </wp:positionH>
                      <wp:positionV relativeFrom="paragraph">
                        <wp:posOffset>72390</wp:posOffset>
                      </wp:positionV>
                      <wp:extent cx="914400" cy="2804160"/>
                      <wp:effectExtent l="0" t="0" r="0" b="0"/>
                      <wp:wrapSquare wrapText="bothSides"/>
                      <wp:docPr id="416130568" name="Group 5"/>
                      <wp:cNvGraphicFramePr/>
                      <a:graphic xmlns:a="http://schemas.openxmlformats.org/drawingml/2006/main">
                        <a:graphicData uri="http://schemas.microsoft.com/office/word/2010/wordprocessingGroup">
                          <wpg:wgp>
                            <wpg:cNvGrpSpPr/>
                            <wpg:grpSpPr>
                              <a:xfrm>
                                <a:off x="0" y="0"/>
                                <a:ext cx="914400" cy="2804160"/>
                                <a:chOff x="-58385" y="0"/>
                                <a:chExt cx="1402445" cy="4062738"/>
                              </a:xfrm>
                            </wpg:grpSpPr>
                            <pic:pic xmlns:pic="http://schemas.openxmlformats.org/drawingml/2006/picture">
                              <pic:nvPicPr>
                                <pic:cNvPr id="1860679544"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9345" cy="3335655"/>
                                </a:xfrm>
                                <a:prstGeom prst="rect">
                                  <a:avLst/>
                                </a:prstGeom>
                                <a:noFill/>
                                <a:ln>
                                  <a:noFill/>
                                </a:ln>
                              </pic:spPr>
                            </pic:pic>
                            <wps:wsp>
                              <wps:cNvPr id="773120378" name="Text Box 3"/>
                              <wps:cNvSpPr txBox="1"/>
                              <wps:spPr>
                                <a:xfrm>
                                  <a:off x="-58385" y="3335867"/>
                                  <a:ext cx="1402445" cy="726871"/>
                                </a:xfrm>
                                <a:prstGeom prst="rect">
                                  <a:avLst/>
                                </a:prstGeom>
                                <a:solidFill>
                                  <a:schemeClr val="lt1"/>
                                </a:solidFill>
                                <a:ln w="6350">
                                  <a:noFill/>
                                </a:ln>
                              </wps:spPr>
                              <wps:txbx>
                                <w:txbxContent>
                                  <w:p w14:paraId="209F8178" w14:textId="406EA61C" w:rsidR="00B217B1" w:rsidRPr="00144037" w:rsidRDefault="00B217B1" w:rsidP="00144037">
                                    <w:pPr>
                                      <w:pStyle w:val="NoSpacing"/>
                                      <w:rPr>
                                        <w:i/>
                                        <w:iCs/>
                                      </w:rPr>
                                    </w:pPr>
                                    <w:r w:rsidRPr="00144037">
                                      <w:rPr>
                                        <w:i/>
                                        <w:iCs/>
                                      </w:rPr>
                                      <w:t>Table</w:t>
                                    </w:r>
                                    <w:r w:rsidR="00E164C4">
                                      <w:rPr>
                                        <w:i/>
                                        <w:iCs/>
                                      </w:rPr>
                                      <w:t>_</w:t>
                                    </w:r>
                                    <w:r w:rsidR="003C7E25">
                                      <w:rPr>
                                        <w:i/>
                                        <w:iCs/>
                                      </w:rPr>
                                      <w:t>1</w:t>
                                    </w:r>
                                    <w:r w:rsidRPr="00144037">
                                      <w:rPr>
                                        <w:i/>
                                        <w:iCs/>
                                      </w:rPr>
                                      <w:t>.1</w:t>
                                    </w:r>
                                    <w:r w:rsidR="00144037">
                                      <w:rPr>
                                        <w:i/>
                                        <w:iCs/>
                                      </w:rPr>
                                      <w:t xml:space="preserve"> –Historical Data</w:t>
                                    </w:r>
                                  </w:p>
                                  <w:p w14:paraId="1EAB6081" w14:textId="77777777" w:rsidR="00B217B1" w:rsidRDefault="00B217B1" w:rsidP="00144037">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EB0AB2" id="Group 5" o:spid="_x0000_s1027" style="position:absolute;margin-left:417pt;margin-top:5.7pt;width:1in;height:220.8pt;z-index:251650048;mso-position-horizontal-relative:text;mso-position-vertical-relative:text;mso-width-relative:margin;mso-height-relative:margin" coordorigin="-583" coordsize="14024,406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11093;height:33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">
                        <v:imagedata r:id="rId9" o:title=""/>
                      </v:shape>
                      <v:shape id="Text Box 3" o:spid="_x0000_s1029" type="#_x0000_t202" style="position:absolute;left:-583;top:33358;width:14023;height:7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" fillcolor="white [3201]" stroked="f" strokeweight=".5pt">
                        <v:textbox>
                          <w:txbxContent>
                            <w:p w14:paraId="209F8178" w14:textId="406EA61C" w:rsidR="00B217B1" w:rsidRPr="00144037" w:rsidRDefault="00B217B1" w:rsidP="00144037">
                              <w:pPr>
                                <w:pStyle w:val="NoSpacing"/>
                                <w:rPr>
                                  <w:i/>
                                  <w:iCs/>
                                </w:rPr>
                              </w:pPr>
                              <w:r w:rsidRPr="00144037">
                                <w:rPr>
                                  <w:i/>
                                  <w:iCs/>
                                </w:rPr>
                                <w:t>Table</w:t>
                              </w:r>
                              <w:r w:rsidR="00E164C4">
                                <w:rPr>
                                  <w:i/>
                                  <w:iCs/>
                                </w:rPr>
                                <w:t>_</w:t>
                              </w:r>
                              <w:r w:rsidR="003C7E25">
                                <w:rPr>
                                  <w:i/>
                                  <w:iCs/>
                                </w:rPr>
                                <w:t>1</w:t>
                              </w:r>
                              <w:r w:rsidRPr="00144037">
                                <w:rPr>
                                  <w:i/>
                                  <w:iCs/>
                                </w:rPr>
                                <w:t>.1</w:t>
                              </w:r>
                              <w:r w:rsidR="00144037">
                                <w:rPr>
                                  <w:i/>
                                  <w:iCs/>
                                </w:rPr>
                                <w:t xml:space="preserve"> –Historical Data</w:t>
                              </w:r>
                            </w:p>
                            <w:p w14:paraId="1EAB6081" w14:textId="77777777" w:rsidR="00B217B1" w:rsidRDefault="00B217B1" w:rsidP="00144037">
                              <w:pPr>
                                <w:pStyle w:val="NoSpacing"/>
                              </w:pPr>
                            </w:p>
                          </w:txbxContent>
                        </v:textbox>
                      </v:shape>
                      <w10:wrap type="square"/>
                    </v:group>
                  </w:pict>
                </mc:Fallback>
              </mc:AlternateContent>
            </w:r>
            <w:r w:rsidR="003C7E25">
              <w:t>1</w:t>
            </w:r>
            <w:r w:rsidR="006B1E08">
              <w:t>.1 The Problem</w:t>
            </w:r>
            <w:bookmarkEnd w:id="4"/>
          </w:p>
          <w:p w14:paraId="5E637BE3" w14:textId="38D364EB" w:rsidR="00165376" w:rsidRPr="00B70405" w:rsidRDefault="005D306C" w:rsidP="00B70405">
            <w:r>
              <w:rPr>
                <w:i/>
                <w:iCs/>
                <w:noProof/>
              </w:rPr>
              <mc:AlternateContent>
                <mc:Choice Requires="wpg">
                  <w:drawing>
                    <wp:anchor distT="180340" distB="180340" distL="360045" distR="360045" simplePos="0" relativeHeight="251667456" behindDoc="0" locked="0" layoutInCell="1" allowOverlap="1" wp14:anchorId="0E871BC0" wp14:editId="17A29505">
                      <wp:simplePos x="0" y="0"/>
                      <wp:positionH relativeFrom="column">
                        <wp:posOffset>12700</wp:posOffset>
                      </wp:positionH>
                      <wp:positionV relativeFrom="paragraph">
                        <wp:posOffset>2085975</wp:posOffset>
                      </wp:positionV>
                      <wp:extent cx="4438015" cy="2682240"/>
                      <wp:effectExtent l="0" t="0" r="635" b="3810"/>
                      <wp:wrapTopAndBottom/>
                      <wp:docPr id="125982261" name="Group 8"/>
                      <wp:cNvGraphicFramePr/>
                      <a:graphic xmlns:a="http://schemas.openxmlformats.org/drawingml/2006/main">
                        <a:graphicData uri="http://schemas.microsoft.com/office/word/2010/wordprocessingGroup">
                          <wpg:wgp>
                            <wpg:cNvGrpSpPr/>
                            <wpg:grpSpPr>
                              <a:xfrm>
                                <a:off x="0" y="0"/>
                                <a:ext cx="4438015" cy="2682240"/>
                                <a:chOff x="0" y="0"/>
                                <a:chExt cx="4219247" cy="2726055"/>
                              </a:xfrm>
                            </wpg:grpSpPr>
                            <wps:wsp>
                              <wps:cNvPr id="1436571479" name="Text Box 3"/>
                              <wps:cNvSpPr txBox="1"/>
                              <wps:spPr>
                                <a:xfrm>
                                  <a:off x="3238172" y="1989732"/>
                                  <a:ext cx="981075" cy="713431"/>
                                </a:xfrm>
                                <a:prstGeom prst="rect">
                                  <a:avLst/>
                                </a:prstGeom>
                                <a:solidFill>
                                  <a:schemeClr val="lt1"/>
                                </a:solidFill>
                                <a:ln w="6350">
                                  <a:noFill/>
                                </a:ln>
                              </wps:spPr>
                              <wps:txbx>
                                <w:txbxContent>
                                  <w:p w14:paraId="334E411C" w14:textId="416C9B5B" w:rsidR="00FB00B0" w:rsidRPr="00960471" w:rsidRDefault="00FB00B0" w:rsidP="00FB00B0">
                                    <w:pPr>
                                      <w:pStyle w:val="NoSpacing"/>
                                    </w:pPr>
                                    <w:r w:rsidRPr="00960471">
                                      <w:rPr>
                                        <w:i/>
                                        <w:iCs/>
                                      </w:rPr>
                                      <w:t>Table</w:t>
                                    </w:r>
                                    <w:r w:rsidR="00E164C4">
                                      <w:rPr>
                                        <w:i/>
                                        <w:iCs/>
                                      </w:rPr>
                                      <w:t>_</w:t>
                                    </w:r>
                                    <w:r w:rsidR="00BB28DA">
                                      <w:rPr>
                                        <w:i/>
                                        <w:iCs/>
                                      </w:rPr>
                                      <w:t>1</w:t>
                                    </w:r>
                                    <w:r w:rsidRPr="00960471">
                                      <w:rPr>
                                        <w:i/>
                                        <w:iCs/>
                                      </w:rPr>
                                      <w:t xml:space="preserve">.2 – Initial forecast, </w:t>
                                    </w:r>
                                    <w:r w:rsidRPr="00960471">
                                      <w:rPr>
                                        <w:rFonts w:hint="eastAsia"/>
                                        <w:i/>
                                        <w:iCs/>
                                      </w:rPr>
                                      <w:t>α</w:t>
                                    </w:r>
                                    <w:r w:rsidRPr="00960471">
                                      <w:rPr>
                                        <w:i/>
                                        <w:iCs/>
                                      </w:rPr>
                                      <w:t xml:space="preserve">, </w:t>
                                    </w:r>
                                    <w:r w:rsidRPr="00960471">
                                      <w:rPr>
                                        <w:rFonts w:hint="eastAsia"/>
                                        <w:i/>
                                        <w:iCs/>
                                      </w:rPr>
                                      <w:t>β</w:t>
                                    </w:r>
                                    <w:r w:rsidRPr="00960471">
                                      <w:rPr>
                                        <w:i/>
                                        <w:iCs/>
                                      </w:rPr>
                                      <w:t xml:space="preserve"> and MA</w:t>
                                    </w:r>
                                    <w:r w:rsidRPr="0096047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331390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7260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E871BC0" id="Group 8" o:spid="_x0000_s1030" style="position:absolute;margin-left:1pt;margin-top:164.25pt;width:349.45pt;height:211.2pt;z-index:251667456;mso-wrap-distance-left:28.35pt;mso-wrap-distance-top:14.2pt;mso-wrap-distance-right:28.35pt;mso-wrap-distance-bottom:14.2pt;mso-position-horizontal-relative:text;mso-position-vertical-relative:text;mso-width-relative:margin;mso-height-relative:margin" coordsize="42192,272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">
                      <v:shape id="Text Box 3" o:spid="_x0000_s1031" type="#_x0000_t202" style="position:absolute;left:32381;top:19897;width:9811;height:7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" fillcolor="white [3201]" stroked="f" strokeweight=".5pt">
                        <v:textbox>
                          <w:txbxContent>
                            <w:p w14:paraId="334E411C" w14:textId="416C9B5B" w:rsidR="00FB00B0" w:rsidRPr="00960471" w:rsidRDefault="00FB00B0" w:rsidP="00FB00B0">
                              <w:pPr>
                                <w:pStyle w:val="NoSpacing"/>
                              </w:pPr>
                              <w:r w:rsidRPr="00960471">
                                <w:rPr>
                                  <w:i/>
                                  <w:iCs/>
                                </w:rPr>
                                <w:t>Table</w:t>
                              </w:r>
                              <w:r w:rsidR="00E164C4">
                                <w:rPr>
                                  <w:i/>
                                  <w:iCs/>
                                </w:rPr>
                                <w:t>_</w:t>
                              </w:r>
                              <w:r w:rsidR="00BB28DA">
                                <w:rPr>
                                  <w:i/>
                                  <w:iCs/>
                                </w:rPr>
                                <w:t>1</w:t>
                              </w:r>
                              <w:r w:rsidRPr="00960471">
                                <w:rPr>
                                  <w:i/>
                                  <w:iCs/>
                                </w:rPr>
                                <w:t xml:space="preserve">.2 – Initial forecast, </w:t>
                              </w:r>
                              <w:r w:rsidRPr="00960471">
                                <w:rPr>
                                  <w:rFonts w:hint="eastAsia"/>
                                  <w:i/>
                                  <w:iCs/>
                                </w:rPr>
                                <w:t>α</w:t>
                              </w:r>
                              <w:r w:rsidRPr="00960471">
                                <w:rPr>
                                  <w:i/>
                                  <w:iCs/>
                                </w:rPr>
                                <w:t xml:space="preserve">, </w:t>
                              </w:r>
                              <w:r w:rsidRPr="00960471">
                                <w:rPr>
                                  <w:rFonts w:hint="eastAsia"/>
                                  <w:i/>
                                  <w:iCs/>
                                </w:rPr>
                                <w:t>β</w:t>
                              </w:r>
                              <w:r w:rsidRPr="00960471">
                                <w:rPr>
                                  <w:i/>
                                  <w:iCs/>
                                </w:rPr>
                                <w:t xml:space="preserve"> and MA</w:t>
                              </w:r>
                              <w:r w:rsidRPr="00960471">
                                <w:t>.</w:t>
                              </w:r>
                            </w:p>
                          </w:txbxContent>
                        </v:textbox>
                      </v:shape>
                      <v:shape id="Picture 7" o:spid="_x0000_s1032" type="#_x0000_t75" style="position:absolute;width:41529;height:27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">
                        <v:imagedata r:id="rId11" o:title=""/>
                      </v:shape>
                      <w10:wrap type="topAndBottom"/>
                    </v:group>
                  </w:pict>
                </mc:Fallback>
              </mc:AlternateContent>
            </w:r>
            <w:r w:rsidR="00165376">
              <w:t xml:space="preserve">     </w:t>
            </w:r>
            <w:r w:rsidR="00165376" w:rsidRPr="00165376">
              <w:t xml:space="preserve">This section addresses the sales forecasting problem for ACME Retail, utilizing historical sales data spanning three years on a quarterly basis (see table </w:t>
            </w:r>
            <w:r w:rsidR="003C7E25">
              <w:t>1</w:t>
            </w:r>
            <w:r w:rsidR="00165376" w:rsidRPr="00165376">
              <w:t>.1). The objective is to develop a forecasting model that accurately predicts sales for Q1-2021, with the Mean Absolute Percent Deviation (MAPD) metric serving as the performance evaluation criterion. This section provides an overview of the problem and presents analysis outcomes to support ACME Retail in their decision-making process.</w:t>
            </w:r>
          </w:p>
          <w:p w14:paraId="6FA87595" w14:textId="72D1E7AE" w:rsidR="006B1E08" w:rsidRDefault="00BB28DA" w:rsidP="00B70405">
            <w:pPr>
              <w:pStyle w:val="Heading2"/>
            </w:pPr>
            <w:bookmarkStart w:id="5" w:name="_Toc134385708"/>
            <w:r>
              <w:t>1</w:t>
            </w:r>
            <w:r w:rsidR="006B1E08" w:rsidRPr="00B70405">
              <w:t>.2 The model</w:t>
            </w:r>
            <w:bookmarkEnd w:id="5"/>
          </w:p>
          <w:p w14:paraId="744AB0B8" w14:textId="62EFB9C4" w:rsidR="00165376" w:rsidRDefault="00165376" w:rsidP="00FB00B0">
            <w:r>
              <w:t xml:space="preserve">     </w:t>
            </w:r>
            <w:r w:rsidRPr="00165376">
              <w:t xml:space="preserve">This section </w:t>
            </w:r>
            <w:proofErr w:type="gramStart"/>
            <w:r w:rsidRPr="00165376">
              <w:t>offers an explanation of</w:t>
            </w:r>
            <w:proofErr w:type="gramEnd"/>
            <w:r w:rsidRPr="00165376">
              <w:t xml:space="preserve"> the forecasting model developed for ACME Retail, aiming to achieve accurate sales predictions for Q1-2021 and reporting the MAPD as an indicator of forecast </w:t>
            </w:r>
            <w:r w:rsidR="00A9536E">
              <w:rPr>
                <w:noProof/>
              </w:rPr>
              <w:lastRenderedPageBreak/>
              <mc:AlternateContent>
                <mc:Choice Requires="wpg">
                  <w:drawing>
                    <wp:anchor distT="180340" distB="180340" distL="360045" distR="360045" simplePos="0" relativeHeight="251669504" behindDoc="0" locked="0" layoutInCell="1" allowOverlap="1" wp14:anchorId="3C70901D" wp14:editId="3B3B5CE7">
                      <wp:simplePos x="0" y="0"/>
                      <wp:positionH relativeFrom="column">
                        <wp:posOffset>-33020</wp:posOffset>
                      </wp:positionH>
                      <wp:positionV relativeFrom="paragraph">
                        <wp:posOffset>127000</wp:posOffset>
                      </wp:positionV>
                      <wp:extent cx="2400300" cy="1781175"/>
                      <wp:effectExtent l="0" t="0" r="0" b="9525"/>
                      <wp:wrapSquare wrapText="bothSides"/>
                      <wp:docPr id="1895291481" name="Group 10"/>
                      <wp:cNvGraphicFramePr/>
                      <a:graphic xmlns:a="http://schemas.openxmlformats.org/drawingml/2006/main">
                        <a:graphicData uri="http://schemas.microsoft.com/office/word/2010/wordprocessingGroup">
                          <wpg:wgp>
                            <wpg:cNvGrpSpPr/>
                            <wpg:grpSpPr>
                              <a:xfrm>
                                <a:off x="0" y="0"/>
                                <a:ext cx="2400300" cy="1781175"/>
                                <a:chOff x="0" y="0"/>
                                <a:chExt cx="3367405" cy="2409190"/>
                              </a:xfrm>
                            </wpg:grpSpPr>
                            <wps:wsp>
                              <wps:cNvPr id="1431535273" name="Text Box 3"/>
                              <wps:cNvSpPr txBox="1"/>
                              <wps:spPr>
                                <a:xfrm>
                                  <a:off x="1933575" y="1824285"/>
                                  <a:ext cx="1433830" cy="551250"/>
                                </a:xfrm>
                                <a:prstGeom prst="rect">
                                  <a:avLst/>
                                </a:prstGeom>
                                <a:solidFill>
                                  <a:schemeClr val="lt1"/>
                                </a:solidFill>
                                <a:ln w="6350">
                                  <a:noFill/>
                                </a:ln>
                              </wps:spPr>
                              <wps:txbx>
                                <w:txbxContent>
                                  <w:p w14:paraId="5C6B41CF" w14:textId="064CE22D" w:rsidR="00FB00B0" w:rsidRPr="00960471" w:rsidRDefault="00FB00B0" w:rsidP="00FB00B0">
                                    <w:pPr>
                                      <w:pStyle w:val="NoSpacing"/>
                                    </w:pPr>
                                    <w:r w:rsidRPr="00960471">
                                      <w:rPr>
                                        <w:i/>
                                        <w:iCs/>
                                      </w:rPr>
                                      <w:t>Table</w:t>
                                    </w:r>
                                    <w:r w:rsidR="00E164C4">
                                      <w:rPr>
                                        <w:i/>
                                        <w:iCs/>
                                      </w:rPr>
                                      <w:t>_</w:t>
                                    </w:r>
                                    <w:r w:rsidR="00BB28DA">
                                      <w:rPr>
                                        <w:i/>
                                        <w:iCs/>
                                      </w:rPr>
                                      <w:t>1</w:t>
                                    </w:r>
                                    <w:r>
                                      <w:rPr>
                                        <w:i/>
                                        <w:iCs/>
                                      </w:rPr>
                                      <w:t>.3</w:t>
                                    </w:r>
                                    <w:r w:rsidRPr="00960471">
                                      <w:rPr>
                                        <w:i/>
                                        <w:iCs/>
                                      </w:rPr>
                                      <w:t xml:space="preserve"> – </w:t>
                                    </w:r>
                                    <w:r>
                                      <w:rPr>
                                        <w:i/>
                                        <w:iCs/>
                                      </w:rPr>
                                      <w:t>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7704798" name="Picture 9"/>
                                <pic:cNvPicPr>
                                  <a:picLocks noChangeAspect="1"/>
                                </pic:cNvPicPr>
                              </pic:nvPicPr>
                              <pic:blipFill rotWithShape="1">
                                <a:blip r:embed="rId12">
                                  <a:extLst>
                                    <a:ext uri="{28A0092B-C50C-407E-A947-70E740481C1C}">
                                      <a14:useLocalDpi xmlns:a14="http://schemas.microsoft.com/office/drawing/2010/main" val="0"/>
                                    </a:ext>
                                  </a:extLst>
                                </a:blip>
                                <a:srcRect t="5949"/>
                                <a:stretch/>
                              </pic:blipFill>
                              <pic:spPr bwMode="auto">
                                <a:xfrm>
                                  <a:off x="0" y="0"/>
                                  <a:ext cx="3357880" cy="240919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C70901D" id="Group 10" o:spid="_x0000_s1033" style="position:absolute;margin-left:-2.6pt;margin-top:10pt;width:189pt;height:140.25pt;z-index:251669504;mso-wrap-distance-left:28.35pt;mso-wrap-distance-top:14.2pt;mso-wrap-distance-right:28.35pt;mso-wrap-distance-bottom:14.2pt;mso-position-horizontal-relative:text;mso-position-vertical-relative:text;mso-width-relative:margin;mso-height-relative:margin" coordsize="33674,240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">
                      <v:shape id="Text Box 3" o:spid="_x0000_s1034" type="#_x0000_t202" style="position:absolute;left:19335;top:18242;width:14339;height:5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" fillcolor="white [3201]" stroked="f" strokeweight=".5pt">
                        <v:textbox>
                          <w:txbxContent>
                            <w:p w14:paraId="5C6B41CF" w14:textId="064CE22D" w:rsidR="00FB00B0" w:rsidRPr="00960471" w:rsidRDefault="00FB00B0" w:rsidP="00FB00B0">
                              <w:pPr>
                                <w:pStyle w:val="NoSpacing"/>
                              </w:pPr>
                              <w:r w:rsidRPr="00960471">
                                <w:rPr>
                                  <w:i/>
                                  <w:iCs/>
                                </w:rPr>
                                <w:t>Table</w:t>
                              </w:r>
                              <w:r w:rsidR="00E164C4">
                                <w:rPr>
                                  <w:i/>
                                  <w:iCs/>
                                </w:rPr>
                                <w:t>_</w:t>
                              </w:r>
                              <w:r w:rsidR="00BB28DA">
                                <w:rPr>
                                  <w:i/>
                                  <w:iCs/>
                                </w:rPr>
                                <w:t>1</w:t>
                              </w:r>
                              <w:r>
                                <w:rPr>
                                  <w:i/>
                                  <w:iCs/>
                                </w:rPr>
                                <w:t>.3</w:t>
                              </w:r>
                              <w:r w:rsidRPr="00960471">
                                <w:rPr>
                                  <w:i/>
                                  <w:iCs/>
                                </w:rPr>
                                <w:t xml:space="preserve"> – </w:t>
                              </w:r>
                              <w:r>
                                <w:rPr>
                                  <w:i/>
                                  <w:iCs/>
                                </w:rPr>
                                <w:t>Seasonality</w:t>
                              </w:r>
                            </w:p>
                          </w:txbxContent>
                        </v:textbox>
                      </v:shape>
                      <v:shape id="Picture 9" o:spid="_x0000_s1035" type="#_x0000_t75" style="position:absolute;width:33578;height:24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">
                        <v:imagedata r:id="rId13" o:title="" croptop="3899f"/>
                      </v:shape>
                      <w10:wrap type="square"/>
                    </v:group>
                  </w:pict>
                </mc:Fallback>
              </mc:AlternateContent>
            </w:r>
            <w:r w:rsidRPr="00165376">
              <w:t>accuracy. The excel solution comprises several stages of impr</w:t>
            </w:r>
            <w:r w:rsidRPr="00165376">
              <w:rPr>
                <w:rFonts w:hint="eastAsia"/>
              </w:rPr>
              <w:t xml:space="preserve">ovement, labeled 1 to 6, with the final model designated as "6. Adjusted with 2-Quarter MA" (table </w:t>
            </w:r>
            <w:r w:rsidR="00BB28DA">
              <w:t>1</w:t>
            </w:r>
            <w:r w:rsidRPr="00165376">
              <w:rPr>
                <w:rFonts w:hint="eastAsia"/>
              </w:rPr>
              <w:t>.2). The model components include the level (</w:t>
            </w:r>
            <w:r w:rsidRPr="00165376">
              <w:rPr>
                <w:rFonts w:hint="eastAsia"/>
              </w:rPr>
              <w:t>α</w:t>
            </w:r>
            <w:r w:rsidRPr="00165376">
              <w:rPr>
                <w:rFonts w:hint="eastAsia"/>
              </w:rPr>
              <w:t>) and trend (</w:t>
            </w:r>
            <w:r w:rsidRPr="00165376">
              <w:rPr>
                <w:rFonts w:hint="eastAsia"/>
              </w:rPr>
              <w:t>β</w:t>
            </w:r>
            <w:r w:rsidRPr="00165376">
              <w:rPr>
                <w:rFonts w:hint="eastAsia"/>
              </w:rPr>
              <w:t>), estimating the baseline value and rate of change of the time series, respectively (ta</w:t>
            </w:r>
            <w:r w:rsidRPr="00165376">
              <w:t xml:space="preserve">ble </w:t>
            </w:r>
            <w:r w:rsidR="00BB28DA">
              <w:t>1</w:t>
            </w:r>
            <w:r w:rsidRPr="00165376">
              <w:t>.2). Additionally, the MA weight assigns weights to historical data points in the moving average forecasting model.</w:t>
            </w:r>
          </w:p>
          <w:p w14:paraId="3CCADDA7" w14:textId="21B67B75" w:rsidR="00174A93" w:rsidRDefault="00A9536E" w:rsidP="00FB00B0">
            <w:r>
              <w:rPr>
                <w:noProof/>
              </w:rPr>
              <mc:AlternateContent>
                <mc:Choice Requires="wpg">
                  <w:drawing>
                    <wp:anchor distT="360045" distB="360045" distL="114300" distR="114300" simplePos="0" relativeHeight="251665408" behindDoc="0" locked="0" layoutInCell="1" allowOverlap="1" wp14:anchorId="2A3FD2D8" wp14:editId="6FD0AB47">
                      <wp:simplePos x="0" y="0"/>
                      <wp:positionH relativeFrom="column">
                        <wp:posOffset>-68580</wp:posOffset>
                      </wp:positionH>
                      <wp:positionV relativeFrom="paragraph">
                        <wp:posOffset>1661160</wp:posOffset>
                      </wp:positionV>
                      <wp:extent cx="6303010" cy="2421890"/>
                      <wp:effectExtent l="0" t="0" r="2540" b="0"/>
                      <wp:wrapTopAndBottom/>
                      <wp:docPr id="1961534260" name="Group 13"/>
                      <wp:cNvGraphicFramePr/>
                      <a:graphic xmlns:a="http://schemas.openxmlformats.org/drawingml/2006/main">
                        <a:graphicData uri="http://schemas.microsoft.com/office/word/2010/wordprocessingGroup">
                          <wpg:wgp>
                            <wpg:cNvGrpSpPr/>
                            <wpg:grpSpPr>
                              <a:xfrm>
                                <a:off x="0" y="0"/>
                                <a:ext cx="6303010" cy="2421890"/>
                                <a:chOff x="0" y="15244"/>
                                <a:chExt cx="6301740" cy="2422521"/>
                              </a:xfrm>
                            </wpg:grpSpPr>
                            <wps:wsp>
                              <wps:cNvPr id="1253172164" name="Text Box 3"/>
                              <wps:cNvSpPr txBox="1"/>
                              <wps:spPr>
                                <a:xfrm>
                                  <a:off x="0" y="2034540"/>
                                  <a:ext cx="1744980" cy="403225"/>
                                </a:xfrm>
                                <a:prstGeom prst="rect">
                                  <a:avLst/>
                                </a:prstGeom>
                                <a:solidFill>
                                  <a:schemeClr val="lt1"/>
                                </a:solidFill>
                                <a:ln w="6350">
                                  <a:noFill/>
                                </a:ln>
                              </wps:spPr>
                              <wps:txbx>
                                <w:txbxContent>
                                  <w:p w14:paraId="62AD393C" w14:textId="29AF7301" w:rsidR="00105611" w:rsidRPr="00960471" w:rsidRDefault="00105611" w:rsidP="00105611">
                                    <w:pPr>
                                      <w:pStyle w:val="NoSpacing"/>
                                    </w:pPr>
                                    <w:r w:rsidRPr="00960471">
                                      <w:rPr>
                                        <w:i/>
                                        <w:iCs/>
                                      </w:rPr>
                                      <w:t>Table</w:t>
                                    </w:r>
                                    <w:r w:rsidR="00E164C4">
                                      <w:rPr>
                                        <w:i/>
                                        <w:iCs/>
                                      </w:rPr>
                                      <w:t>_</w:t>
                                    </w:r>
                                    <w:r w:rsidR="00BB28DA">
                                      <w:rPr>
                                        <w:i/>
                                        <w:iCs/>
                                      </w:rPr>
                                      <w:t>1</w:t>
                                    </w:r>
                                    <w:r>
                                      <w:rPr>
                                        <w:i/>
                                        <w:iCs/>
                                      </w:rPr>
                                      <w:t>.4</w:t>
                                    </w:r>
                                    <w:r w:rsidRPr="00960471">
                                      <w:rPr>
                                        <w:i/>
                                        <w:iCs/>
                                      </w:rPr>
                                      <w:t xml:space="preserve"> – </w:t>
                                    </w:r>
                                    <w:r>
                                      <w:rPr>
                                        <w:i/>
                                        <w:iCs/>
                                      </w:rPr>
                                      <w:t>Final stages of forecasting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04936710" name="Picture 1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5244"/>
                                  <a:ext cx="6301740" cy="22326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A3FD2D8" id="Group 13" o:spid="_x0000_s1036" style="position:absolute;margin-left:-5.4pt;margin-top:130.8pt;width:496.3pt;height:190.7pt;z-index:251665408;mso-wrap-distance-top:28.35pt;mso-wrap-distance-bottom:28.35pt;mso-position-horizontal-relative:text;mso-position-vertical-relative:text;mso-width-relative:margin;mso-height-relative:margin" coordorigin=",152" coordsize="63017,242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">
                      <v:shape id="Text Box 3" o:spid="_x0000_s1037" type="#_x0000_t202" style="position:absolute;top:20345;width:174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" fillcolor="white [3201]" stroked="f" strokeweight=".5pt">
                        <v:textbox>
                          <w:txbxContent>
                            <w:p w14:paraId="62AD393C" w14:textId="29AF7301" w:rsidR="00105611" w:rsidRPr="00960471" w:rsidRDefault="00105611" w:rsidP="00105611">
                              <w:pPr>
                                <w:pStyle w:val="NoSpacing"/>
                              </w:pPr>
                              <w:r w:rsidRPr="00960471">
                                <w:rPr>
                                  <w:i/>
                                  <w:iCs/>
                                </w:rPr>
                                <w:t>Table</w:t>
                              </w:r>
                              <w:r w:rsidR="00E164C4">
                                <w:rPr>
                                  <w:i/>
                                  <w:iCs/>
                                </w:rPr>
                                <w:t>_</w:t>
                              </w:r>
                              <w:r w:rsidR="00BB28DA">
                                <w:rPr>
                                  <w:i/>
                                  <w:iCs/>
                                </w:rPr>
                                <w:t>1</w:t>
                              </w:r>
                              <w:r>
                                <w:rPr>
                                  <w:i/>
                                  <w:iCs/>
                                </w:rPr>
                                <w:t>.4</w:t>
                              </w:r>
                              <w:r w:rsidRPr="00960471">
                                <w:rPr>
                                  <w:i/>
                                  <w:iCs/>
                                </w:rPr>
                                <w:t xml:space="preserve"> – </w:t>
                              </w:r>
                              <w:r>
                                <w:rPr>
                                  <w:i/>
                                  <w:iCs/>
                                </w:rPr>
                                <w:t>Final stages of forecasting model.</w:t>
                              </w:r>
                            </w:p>
                          </w:txbxContent>
                        </v:textbox>
                      </v:shape>
                      <v:shape id="Picture 11" o:spid="_x0000_s1038" type="#_x0000_t75" style="position:absolute;top:152;width:63017;height:22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">
                        <v:imagedata r:id="rId15" o:title=""/>
                      </v:shape>
                      <w10:wrap type="topAndBottom"/>
                    </v:group>
                  </w:pict>
                </mc:Fallback>
              </mc:AlternateContent>
            </w:r>
            <w:r w:rsidR="00FB00B0">
              <w:t xml:space="preserve">     Initially, the model is developed through exponential smoothing and adjusted forecast </w:t>
            </w:r>
            <w:r w:rsidR="00FB00B0" w:rsidRPr="00FB00B0">
              <w:rPr>
                <w:i/>
                <w:iCs/>
              </w:rPr>
              <w:t>(</w:t>
            </w:r>
            <w:r w:rsidR="005D306C">
              <w:rPr>
                <w:i/>
                <w:iCs/>
              </w:rPr>
              <w:t>1</w:t>
            </w:r>
            <w:r w:rsidR="00FB00B0" w:rsidRPr="00FB00B0">
              <w:rPr>
                <w:i/>
                <w:iCs/>
              </w:rPr>
              <w:t xml:space="preserve">&amp;2 in table </w:t>
            </w:r>
            <w:r w:rsidR="00BB28DA">
              <w:rPr>
                <w:i/>
                <w:iCs/>
              </w:rPr>
              <w:t>1</w:t>
            </w:r>
            <w:r w:rsidR="00FB00B0" w:rsidRPr="00FB00B0">
              <w:rPr>
                <w:i/>
                <w:iCs/>
              </w:rPr>
              <w:t>.2)</w:t>
            </w:r>
            <w:r w:rsidR="00FB00B0">
              <w:t xml:space="preserve">, resulting in high MAPDs of 12.11% and 11.46%. To address seasonality, seasonality indexes and de-seasonalized data are calculated </w:t>
            </w:r>
            <w:r w:rsidR="00FB00B0" w:rsidRPr="00FB00B0">
              <w:rPr>
                <w:i/>
                <w:iCs/>
              </w:rPr>
              <w:t xml:space="preserve">(see table </w:t>
            </w:r>
            <w:r w:rsidR="00BB28DA">
              <w:rPr>
                <w:i/>
                <w:iCs/>
              </w:rPr>
              <w:t>1</w:t>
            </w:r>
            <w:r w:rsidR="00FB00B0" w:rsidRPr="00FB00B0">
              <w:rPr>
                <w:i/>
                <w:iCs/>
              </w:rPr>
              <w:t>.3).</w:t>
            </w:r>
            <w:r w:rsidR="00FB00B0">
              <w:t xml:space="preserve"> Forecasts without and with seasonality are generated </w:t>
            </w:r>
            <w:r w:rsidR="00FB00B0" w:rsidRPr="00FB00B0">
              <w:rPr>
                <w:i/>
                <w:iCs/>
              </w:rPr>
              <w:t xml:space="preserve">(see 3&amp;4 in table </w:t>
            </w:r>
            <w:r w:rsidR="00BB28DA">
              <w:rPr>
                <w:i/>
                <w:iCs/>
              </w:rPr>
              <w:t>1</w:t>
            </w:r>
            <w:r w:rsidR="00FB00B0" w:rsidRPr="00FB00B0">
              <w:rPr>
                <w:i/>
                <w:iCs/>
              </w:rPr>
              <w:t>.4)</w:t>
            </w:r>
            <w:r w:rsidR="00FB00B0">
              <w:t>.</w:t>
            </w:r>
          </w:p>
          <w:p w14:paraId="3B9016E3" w14:textId="04D581F0" w:rsidR="00960471" w:rsidRPr="008C1A6B" w:rsidRDefault="00B70405" w:rsidP="00B70405">
            <w:r>
              <w:lastRenderedPageBreak/>
              <w:t xml:space="preserve">     </w:t>
            </w:r>
            <w:r w:rsidR="00174A93" w:rsidRPr="00174A93">
              <w:t xml:space="preserve">In the final stage, an adjusted 2-Quarter MA approach is employed. The de-seasonalized forecast is computed using a 2-quarter moving average, followed by re-adjustment for seasonality and trend (see 5&amp;6 in table </w:t>
            </w:r>
            <w:r w:rsidR="00BB28DA">
              <w:t>1</w:t>
            </w:r>
            <w:r w:rsidR="00174A93" w:rsidRPr="00174A93">
              <w:t>.4). Initially, a what-if analysis data table (see tables A1 &amp; A2) explores optimal levels, trends, and MA weights, while the solver (see figure A3) verifies the optimal combination, resulting in a final MAPD of 3.95%. The forecasting model enables ACME Retail to make informed decisions for effective planning and resource allocation.</w:t>
            </w:r>
          </w:p>
          <w:p w14:paraId="13B8DA1F" w14:textId="038FD8B7" w:rsidR="00174A93" w:rsidRDefault="00BB28DA" w:rsidP="00174A93">
            <w:pPr>
              <w:pStyle w:val="Heading2"/>
            </w:pPr>
            <w:bookmarkStart w:id="6" w:name="_Toc134385709"/>
            <w:r>
              <w:t>1</w:t>
            </w:r>
            <w:r w:rsidR="006B1E08">
              <w:t>.3 Analysis</w:t>
            </w:r>
            <w:r w:rsidR="002A4E97">
              <w:t xml:space="preserve"> of</w:t>
            </w:r>
            <w:r w:rsidR="006B1E08">
              <w:t xml:space="preserve"> Outcomes</w:t>
            </w:r>
            <w:bookmarkEnd w:id="6"/>
          </w:p>
          <w:p w14:paraId="2482F879" w14:textId="019D556D" w:rsidR="00E164C4" w:rsidRDefault="00A9536E" w:rsidP="00E164C4">
            <w:r>
              <w:rPr>
                <w:noProof/>
              </w:rPr>
              <mc:AlternateContent>
                <mc:Choice Requires="wpg">
                  <w:drawing>
                    <wp:anchor distT="0" distB="0" distL="114300" distR="114300" simplePos="0" relativeHeight="251673600" behindDoc="0" locked="0" layoutInCell="1" allowOverlap="1" wp14:anchorId="2E22D304" wp14:editId="7BBAA50F">
                      <wp:simplePos x="0" y="0"/>
                      <wp:positionH relativeFrom="column">
                        <wp:posOffset>106680</wp:posOffset>
                      </wp:positionH>
                      <wp:positionV relativeFrom="paragraph">
                        <wp:posOffset>2623820</wp:posOffset>
                      </wp:positionV>
                      <wp:extent cx="5913120" cy="2414905"/>
                      <wp:effectExtent l="0" t="0" r="0" b="4445"/>
                      <wp:wrapTopAndBottom/>
                      <wp:docPr id="1411742093" name="Group 2"/>
                      <wp:cNvGraphicFramePr/>
                      <a:graphic xmlns:a="http://schemas.openxmlformats.org/drawingml/2006/main">
                        <a:graphicData uri="http://schemas.microsoft.com/office/word/2010/wordprocessingGroup">
                          <wpg:wgp>
                            <wpg:cNvGrpSpPr/>
                            <wpg:grpSpPr>
                              <a:xfrm>
                                <a:off x="0" y="0"/>
                                <a:ext cx="5913120" cy="2414905"/>
                                <a:chOff x="0" y="0"/>
                                <a:chExt cx="6324600" cy="2583180"/>
                              </a:xfrm>
                            </wpg:grpSpPr>
                            <wps:wsp>
                              <wps:cNvPr id="265244030" name="Text Box 3"/>
                              <wps:cNvSpPr txBox="1"/>
                              <wps:spPr>
                                <a:xfrm>
                                  <a:off x="0" y="2339340"/>
                                  <a:ext cx="3756660" cy="243840"/>
                                </a:xfrm>
                                <a:prstGeom prst="rect">
                                  <a:avLst/>
                                </a:prstGeom>
                                <a:solidFill>
                                  <a:schemeClr val="lt1"/>
                                </a:solidFill>
                                <a:ln w="6350">
                                  <a:noFill/>
                                </a:ln>
                              </wps:spPr>
                              <wps:txbx>
                                <w:txbxContent>
                                  <w:p w14:paraId="79D50054" w14:textId="69BF2BAD" w:rsidR="002C12F2" w:rsidRPr="00960471" w:rsidRDefault="002C12F2" w:rsidP="002C12F2">
                                    <w:pPr>
                                      <w:pStyle w:val="NoSpacing"/>
                                    </w:pPr>
                                    <w:r>
                                      <w:rPr>
                                        <w:i/>
                                        <w:iCs/>
                                      </w:rPr>
                                      <w:t>Figure</w:t>
                                    </w:r>
                                    <w:r w:rsidR="00E164C4">
                                      <w:rPr>
                                        <w:i/>
                                        <w:iCs/>
                                      </w:rPr>
                                      <w:t>_</w:t>
                                    </w:r>
                                    <w:r>
                                      <w:rPr>
                                        <w:i/>
                                        <w:iCs/>
                                      </w:rPr>
                                      <w:t>2.5 – Actual sales vs all forecast sales predictions</w:t>
                                    </w:r>
                                    <w:r>
                                      <w:rPr>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40556398" name="Picture 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2860" y="0"/>
                                  <a:ext cx="6301740" cy="23241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E22D304" id="Group 2" o:spid="_x0000_s1039" style="position:absolute;margin-left:8.4pt;margin-top:206.6pt;width:465.6pt;height:190.15pt;z-index:251673600;mso-position-horizontal-relative:text;mso-position-vertical-relative:text;mso-width-relative:margin;mso-height-relative:margin" coordsize="63246,2583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">
                      <v:shape id="Text Box 3" o:spid="_x0000_s1040" type="#_x0000_t202" style="position:absolute;top:23393;width:3756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" fillcolor="white [3201]" stroked="f" strokeweight=".5pt">
                        <v:textbox>
                          <w:txbxContent>
                            <w:p w14:paraId="79D50054" w14:textId="69BF2BAD" w:rsidR="002C12F2" w:rsidRPr="00960471" w:rsidRDefault="002C12F2" w:rsidP="002C12F2">
                              <w:pPr>
                                <w:pStyle w:val="NoSpacing"/>
                              </w:pPr>
                              <w:r>
                                <w:rPr>
                                  <w:i/>
                                  <w:iCs/>
                                </w:rPr>
                                <w:t>Figure</w:t>
                              </w:r>
                              <w:r w:rsidR="00E164C4">
                                <w:rPr>
                                  <w:i/>
                                  <w:iCs/>
                                </w:rPr>
                                <w:t>_</w:t>
                              </w:r>
                              <w:r>
                                <w:rPr>
                                  <w:i/>
                                  <w:iCs/>
                                </w:rPr>
                                <w:t>2.5 – Actual sales vs all forecast sales predictions</w:t>
                              </w:r>
                              <w:r>
                                <w:rPr>
                                  <w:i/>
                                  <w:iCs/>
                                </w:rPr>
                                <w:t>.</w:t>
                              </w:r>
                            </w:p>
                          </w:txbxContent>
                        </v:textbox>
                      </v:shape>
                      <v:shape id="Picture 1" o:spid="_x0000_s1041" type="#_x0000_t75" style="position:absolute;left:228;width:63018;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">
                        <v:imagedata r:id="rId17" o:title=""/>
                      </v:shape>
                      <w10:wrap type="topAndBottom"/>
                    </v:group>
                  </w:pict>
                </mc:Fallback>
              </mc:AlternateContent>
            </w:r>
            <w:r w:rsidR="00174A93">
              <w:t xml:space="preserve">     </w:t>
            </w:r>
            <w:r w:rsidR="00174A93" w:rsidRPr="00174A93">
              <w:t xml:space="preserve">Answering the two questions, the final sales prediction for Q1-2021, after undergoing the described improvement stages, is </w:t>
            </w:r>
            <w:r w:rsidR="00174A93" w:rsidRPr="00DF228E">
              <w:rPr>
                <w:b/>
                <w:bCs/>
              </w:rPr>
              <w:t>112.95</w:t>
            </w:r>
            <w:r w:rsidR="00174A93" w:rsidRPr="00174A93">
              <w:t xml:space="preserve"> (in 1000s). Figure </w:t>
            </w:r>
            <w:r w:rsidR="00BB28DA">
              <w:t>1</w:t>
            </w:r>
            <w:r w:rsidR="00174A93" w:rsidRPr="00174A93">
              <w:t xml:space="preserve">.5 displays all stages of the model forecasts, depicting the progression and refinement of predictions. The final model prediction plot (6) is highlighted in yellow, while the actual sales are depicted in black. With the final model, a desirable MAPD of 3.95% was achieved. These outcomes indicate that incorporating seasonality and a specific </w:t>
            </w:r>
            <w:r w:rsidR="00DF228E">
              <w:t>MA</w:t>
            </w:r>
            <w:r w:rsidR="00174A93" w:rsidRPr="00174A93">
              <w:t xml:space="preserve"> approach significantly enhanced the accuracy of the forecast. However, achieving an ideal MAPD below 2% would require further improvements, such as optimizing the number of quarters included in the </w:t>
            </w:r>
            <w:r w:rsidR="00DF228E">
              <w:t xml:space="preserve">MA </w:t>
            </w:r>
            <w:r w:rsidR="00174A93" w:rsidRPr="00174A93">
              <w:t xml:space="preserve">or refining the seasonality adjustments. ACME Retail can </w:t>
            </w:r>
            <w:r w:rsidR="00241B81">
              <w:t>use</w:t>
            </w:r>
            <w:r w:rsidR="00174A93" w:rsidRPr="00174A93">
              <w:t xml:space="preserve"> the insights</w:t>
            </w:r>
            <w:r w:rsidR="00DF228E">
              <w:t xml:space="preserve"> </w:t>
            </w:r>
            <w:r w:rsidR="00174A93" w:rsidRPr="00174A93">
              <w:t>from this analysis to make informed decisions and further improve the model for more accurate forecasts.</w:t>
            </w:r>
          </w:p>
          <w:p w14:paraId="4222D211" w14:textId="149DB7B5" w:rsidR="00DF228E" w:rsidRDefault="00DF228E" w:rsidP="00E164C4"/>
          <w:p w14:paraId="28D256A1" w14:textId="028B96AA" w:rsidR="00A521FD" w:rsidRDefault="00546ACF" w:rsidP="00B70405">
            <w:pPr>
              <w:pStyle w:val="Heading1"/>
            </w:pPr>
            <w:bookmarkStart w:id="7" w:name="_Toc134385710"/>
            <w:r>
              <w:t>2</w:t>
            </w:r>
            <w:r w:rsidR="00031469">
              <w:t xml:space="preserve">.0 </w:t>
            </w:r>
            <w:r w:rsidR="00A521FD">
              <w:t xml:space="preserve">Problem 2: Energy Use Prediction for </w:t>
            </w:r>
            <w:proofErr w:type="spellStart"/>
            <w:r w:rsidR="00A521FD">
              <w:t>Skytech</w:t>
            </w:r>
            <w:proofErr w:type="spellEnd"/>
            <w:r w:rsidR="00A521FD">
              <w:t xml:space="preserve"> Builders</w:t>
            </w:r>
            <w:r w:rsidR="002C624B">
              <w:t>_</w:t>
            </w:r>
            <w:r w:rsidR="00B26CEF">
              <w:t>323</w:t>
            </w:r>
            <w:bookmarkEnd w:id="7"/>
          </w:p>
          <w:p w14:paraId="78003C70" w14:textId="4F5B6637" w:rsidR="006B1E08" w:rsidRDefault="006B1E08" w:rsidP="00B70405">
            <w:pPr>
              <w:pStyle w:val="Heading2"/>
            </w:pPr>
            <w:bookmarkStart w:id="8" w:name="_Toc134385711"/>
            <w:r>
              <w:t>2.1 The Problem</w:t>
            </w:r>
            <w:bookmarkEnd w:id="8"/>
          </w:p>
          <w:p w14:paraId="2E70EF99" w14:textId="06FE6AC8" w:rsidR="00031469" w:rsidRDefault="0091776A" w:rsidP="00031469">
            <w:r>
              <w:t xml:space="preserve">     </w:t>
            </w:r>
            <w:r w:rsidR="00031469">
              <w:t xml:space="preserve">This section addresses problem 2: the monthly energy use prediction for </w:t>
            </w:r>
            <w:proofErr w:type="spellStart"/>
            <w:r w:rsidR="00031469">
              <w:t>Skytech</w:t>
            </w:r>
            <w:proofErr w:type="spellEnd"/>
            <w:r w:rsidR="00031469">
              <w:t xml:space="preserve"> Builders. The management at </w:t>
            </w:r>
            <w:proofErr w:type="spellStart"/>
            <w:r w:rsidR="00031469">
              <w:t>Skytech</w:t>
            </w:r>
            <w:proofErr w:type="spellEnd"/>
            <w:r w:rsidR="00031469">
              <w:t xml:space="preserve"> Builders believes that energy use is influenced by the production volumes, daily outside temperature and the number of workdays. Historical data collected over the past year</w:t>
            </w:r>
            <w:r w:rsidR="00325208">
              <w:t xml:space="preserve"> </w:t>
            </w:r>
            <w:r w:rsidR="00325208">
              <w:t>(see table 2.1)</w:t>
            </w:r>
            <w:r w:rsidR="00031469">
              <w:t xml:space="preserve"> has been provided to develop a regression model</w:t>
            </w:r>
            <w:r w:rsidR="00325208">
              <w:t>.</w:t>
            </w:r>
          </w:p>
          <w:p w14:paraId="0762B511" w14:textId="57AC5A0B" w:rsidR="006B1E08" w:rsidRDefault="006B1E08" w:rsidP="00B70405">
            <w:pPr>
              <w:pStyle w:val="Heading2"/>
            </w:pPr>
            <w:bookmarkStart w:id="9" w:name="_Toc134385712"/>
            <w:r>
              <w:t>2.2 The model</w:t>
            </w:r>
            <w:bookmarkEnd w:id="9"/>
          </w:p>
          <w:p w14:paraId="3A978982" w14:textId="0A074E76" w:rsidR="002A4E97" w:rsidRPr="002A4E97" w:rsidRDefault="00A9536E" w:rsidP="0091776A">
            <w:pPr>
              <w:jc w:val="both"/>
            </w:pPr>
            <w:r>
              <w:rPr>
                <w:noProof/>
              </w:rPr>
              <mc:AlternateContent>
                <mc:Choice Requires="wpg">
                  <w:drawing>
                    <wp:anchor distT="180340" distB="180340" distL="360045" distR="360045" simplePos="0" relativeHeight="251677696" behindDoc="1" locked="0" layoutInCell="1" allowOverlap="1" wp14:anchorId="52A48568" wp14:editId="734A9157">
                      <wp:simplePos x="0" y="0"/>
                      <wp:positionH relativeFrom="column">
                        <wp:posOffset>2697480</wp:posOffset>
                      </wp:positionH>
                      <wp:positionV relativeFrom="paragraph">
                        <wp:posOffset>187325</wp:posOffset>
                      </wp:positionV>
                      <wp:extent cx="3689985" cy="2599055"/>
                      <wp:effectExtent l="0" t="0" r="5715" b="0"/>
                      <wp:wrapTight wrapText="bothSides">
                        <wp:wrapPolygon edited="0">
                          <wp:start x="0" y="0"/>
                          <wp:lineTo x="0" y="21373"/>
                          <wp:lineTo x="21522" y="21373"/>
                          <wp:lineTo x="21522" y="19315"/>
                          <wp:lineTo x="21187" y="0"/>
                          <wp:lineTo x="0" y="0"/>
                        </wp:wrapPolygon>
                      </wp:wrapTight>
                      <wp:docPr id="729746124" name="Group 6"/>
                      <wp:cNvGraphicFramePr/>
                      <a:graphic xmlns:a="http://schemas.openxmlformats.org/drawingml/2006/main">
                        <a:graphicData uri="http://schemas.microsoft.com/office/word/2010/wordprocessingGroup">
                          <wpg:wgp>
                            <wpg:cNvGrpSpPr/>
                            <wpg:grpSpPr>
                              <a:xfrm>
                                <a:off x="0" y="0"/>
                                <a:ext cx="3689985" cy="2599055"/>
                                <a:chOff x="0" y="0"/>
                                <a:chExt cx="3688080" cy="2598420"/>
                              </a:xfrm>
                            </wpg:grpSpPr>
                            <pic:pic xmlns:pic="http://schemas.openxmlformats.org/drawingml/2006/picture">
                              <pic:nvPicPr>
                                <pic:cNvPr id="516618724" name="Picture 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323465"/>
                                </a:xfrm>
                                <a:prstGeom prst="rect">
                                  <a:avLst/>
                                </a:prstGeom>
                                <a:noFill/>
                                <a:ln>
                                  <a:noFill/>
                                </a:ln>
                              </pic:spPr>
                            </pic:pic>
                            <wps:wsp>
                              <wps:cNvPr id="289452063" name="Text Box 3"/>
                              <wps:cNvSpPr txBox="1"/>
                              <wps:spPr>
                                <a:xfrm>
                                  <a:off x="22860" y="2331720"/>
                                  <a:ext cx="3665220" cy="266700"/>
                                </a:xfrm>
                                <a:prstGeom prst="rect">
                                  <a:avLst/>
                                </a:prstGeom>
                                <a:solidFill>
                                  <a:schemeClr val="lt1"/>
                                </a:solidFill>
                                <a:ln w="6350">
                                  <a:noFill/>
                                </a:ln>
                              </wps:spPr>
                              <wps:txbx>
                                <w:txbxContent>
                                  <w:p w14:paraId="0DCFBF39" w14:textId="3FD3781D" w:rsidR="00546ACF" w:rsidRPr="00960471" w:rsidRDefault="00546ACF" w:rsidP="00546ACF">
                                    <w:pPr>
                                      <w:pStyle w:val="NoSpacing"/>
                                    </w:pPr>
                                    <w:r w:rsidRPr="00960471">
                                      <w:rPr>
                                        <w:i/>
                                        <w:iCs/>
                                      </w:rPr>
                                      <w:t>Table</w:t>
                                    </w:r>
                                    <w:r>
                                      <w:rPr>
                                        <w:i/>
                                        <w:iCs/>
                                      </w:rPr>
                                      <w:t>_</w:t>
                                    </w:r>
                                    <w:r w:rsidR="00325208">
                                      <w:rPr>
                                        <w:i/>
                                        <w:iCs/>
                                      </w:rPr>
                                      <w:t>2.1 – Historical data</w:t>
                                    </w:r>
                                    <w:r w:rsidR="00CC7B72">
                                      <w:rPr>
                                        <w:i/>
                                        <w:iCs/>
                                      </w:rPr>
                                      <w:t xml:space="preserve">, </w:t>
                                    </w:r>
                                    <w:r w:rsidR="00325208">
                                      <w:rPr>
                                        <w:i/>
                                        <w:iCs/>
                                      </w:rPr>
                                      <w:t>predictions</w:t>
                                    </w:r>
                                    <w:r w:rsidR="00CC7B72">
                                      <w:rPr>
                                        <w:i/>
                                        <w:iCs/>
                                      </w:rPr>
                                      <w:t xml:space="preserve"> &amp; correlation coefficient.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A48568" id="Group 6" o:spid="_x0000_s1042" style="position:absolute;left:0;text-align:left;margin-left:212.4pt;margin-top:14.75pt;width:290.55pt;height:204.65pt;z-index:-251638784;mso-wrap-distance-left:28.35pt;mso-wrap-distance-top:14.2pt;mso-wrap-distance-right:28.35pt;mso-wrap-distance-bottom:14.2pt;mso-position-horizontal-relative:text;mso-position-vertical-relative:text;mso-width-relative:margin;mso-height-relative:margin" coordsize="36880,259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">
                      <v:shape id="Picture 5" o:spid="_x0000_s1043" type="#_x0000_t75" style="position:absolute;width:36195;height:23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">
                        <v:imagedata r:id="rId19" o:title=""/>
                      </v:shape>
                      <v:shape id="Text Box 3" o:spid="_x0000_s1044" type="#_x0000_t202" style="position:absolute;left:228;top:23317;width:3665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" fillcolor="white [3201]" stroked="f" strokeweight=".5pt">
                        <v:textbox>
                          <w:txbxContent>
                            <w:p w14:paraId="0DCFBF39" w14:textId="3FD3781D" w:rsidR="00546ACF" w:rsidRPr="00960471" w:rsidRDefault="00546ACF" w:rsidP="00546ACF">
                              <w:pPr>
                                <w:pStyle w:val="NoSpacing"/>
                              </w:pPr>
                              <w:r w:rsidRPr="00960471">
                                <w:rPr>
                                  <w:i/>
                                  <w:iCs/>
                                </w:rPr>
                                <w:t>Table</w:t>
                              </w:r>
                              <w:r>
                                <w:rPr>
                                  <w:i/>
                                  <w:iCs/>
                                </w:rPr>
                                <w:t>_</w:t>
                              </w:r>
                              <w:r w:rsidR="00325208">
                                <w:rPr>
                                  <w:i/>
                                  <w:iCs/>
                                </w:rPr>
                                <w:t>2.1 – Historical data</w:t>
                              </w:r>
                              <w:r w:rsidR="00CC7B72">
                                <w:rPr>
                                  <w:i/>
                                  <w:iCs/>
                                </w:rPr>
                                <w:t xml:space="preserve">, </w:t>
                              </w:r>
                              <w:r w:rsidR="00325208">
                                <w:rPr>
                                  <w:i/>
                                  <w:iCs/>
                                </w:rPr>
                                <w:t>predictions</w:t>
                              </w:r>
                              <w:r w:rsidR="00CC7B72">
                                <w:rPr>
                                  <w:i/>
                                  <w:iCs/>
                                </w:rPr>
                                <w:t xml:space="preserve"> &amp; correlation coefficient.</w:t>
                              </w:r>
                            </w:p>
                          </w:txbxContent>
                        </v:textbox>
                      </v:shape>
                      <w10:wrap type="tight"/>
                    </v:group>
                  </w:pict>
                </mc:Fallback>
              </mc:AlternateContent>
            </w:r>
            <w:r w:rsidR="00025818">
              <w:t xml:space="preserve">     </w:t>
            </w:r>
            <w:r w:rsidR="0091776A" w:rsidRPr="0091776A">
              <w:t>The developed multiple linear regression model predicts energy use based on the given predictors. Table 2.1 illustrates positive correlations between all predictors and energy use, while scatter plots in figures A4-A6 depict these correlations. Figures 2.2 and A7-A9 display the four regression models utilizing different predictor combinations.</w:t>
            </w:r>
          </w:p>
          <w:p w14:paraId="6A8F73D0" w14:textId="3F3BE4E0" w:rsidR="006B1E08" w:rsidRDefault="002A4E97" w:rsidP="00B70405">
            <w:pPr>
              <w:pStyle w:val="Heading2"/>
            </w:pPr>
            <w:bookmarkStart w:id="10" w:name="_Toc134385713"/>
            <w:r>
              <w:rPr>
                <w:noProof/>
              </w:rPr>
              <w:lastRenderedPageBreak/>
              <mc:AlternateContent>
                <mc:Choice Requires="wpg">
                  <w:drawing>
                    <wp:anchor distT="180340" distB="180340" distL="114300" distR="114300" simplePos="0" relativeHeight="251683840" behindDoc="0" locked="0" layoutInCell="1" allowOverlap="1" wp14:anchorId="2B05CE58" wp14:editId="222C9E87">
                      <wp:simplePos x="0" y="0"/>
                      <wp:positionH relativeFrom="column">
                        <wp:posOffset>45720</wp:posOffset>
                      </wp:positionH>
                      <wp:positionV relativeFrom="paragraph">
                        <wp:posOffset>0</wp:posOffset>
                      </wp:positionV>
                      <wp:extent cx="5875200" cy="3207600"/>
                      <wp:effectExtent l="0" t="0" r="0" b="0"/>
                      <wp:wrapTopAndBottom/>
                      <wp:docPr id="1170756339" name="Group 14"/>
                      <wp:cNvGraphicFramePr/>
                      <a:graphic xmlns:a="http://schemas.openxmlformats.org/drawingml/2006/main">
                        <a:graphicData uri="http://schemas.microsoft.com/office/word/2010/wordprocessingGroup">
                          <wpg:wgp>
                            <wpg:cNvGrpSpPr/>
                            <wpg:grpSpPr>
                              <a:xfrm>
                                <a:off x="0" y="0"/>
                                <a:ext cx="5875200" cy="3207600"/>
                                <a:chOff x="0" y="0"/>
                                <a:chExt cx="6077585" cy="3063305"/>
                              </a:xfrm>
                            </wpg:grpSpPr>
                            <wps:wsp>
                              <wps:cNvPr id="905351400" name="Text Box 3"/>
                              <wps:cNvSpPr txBox="1"/>
                              <wps:spPr>
                                <a:xfrm>
                                  <a:off x="0" y="2796540"/>
                                  <a:ext cx="3667113" cy="266765"/>
                                </a:xfrm>
                                <a:prstGeom prst="rect">
                                  <a:avLst/>
                                </a:prstGeom>
                                <a:solidFill>
                                  <a:schemeClr val="lt1"/>
                                </a:solidFill>
                                <a:ln w="6350">
                                  <a:noFill/>
                                </a:ln>
                              </wps:spPr>
                              <wps:txbx>
                                <w:txbxContent>
                                  <w:p w14:paraId="62830E13" w14:textId="7751BC63" w:rsidR="002A4E97" w:rsidRPr="00960471" w:rsidRDefault="002A4E97" w:rsidP="002A4E97">
                                    <w:pPr>
                                      <w:pStyle w:val="NoSpacing"/>
                                    </w:pPr>
                                    <w:r>
                                      <w:rPr>
                                        <w:i/>
                                        <w:iCs/>
                                      </w:rPr>
                                      <w:t>Figure</w:t>
                                    </w:r>
                                    <w:r>
                                      <w:rPr>
                                        <w:i/>
                                        <w:iCs/>
                                      </w:rPr>
                                      <w:t>_2.</w:t>
                                    </w:r>
                                    <w:r>
                                      <w:rPr>
                                        <w:i/>
                                        <w:iCs/>
                                      </w:rPr>
                                      <w:t>2</w:t>
                                    </w:r>
                                    <w:r>
                                      <w:rPr>
                                        <w:i/>
                                        <w:iCs/>
                                      </w:rPr>
                                      <w:t xml:space="preserve"> – </w:t>
                                    </w:r>
                                    <w:r>
                                      <w:rPr>
                                        <w:i/>
                                        <w:iCs/>
                                      </w:rPr>
                                      <w:t>Multiple linear regression model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52576411" name="Picture 13"/>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68580" y="0"/>
                                  <a:ext cx="6009005" cy="28194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B05CE58" id="Group 14" o:spid="_x0000_s1045" style="position:absolute;margin-left:3.6pt;margin-top:0;width:462.6pt;height:252.55pt;z-index:251683840;mso-wrap-distance-top:14.2pt;mso-wrap-distance-bottom:14.2pt;mso-position-horizontal-relative:text;mso-position-vertical-relative:text;mso-width-relative:margin;mso-height-relative:margin" coordsize="60775,3063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">
                      <v:shape id="Text Box 3" o:spid="_x0000_s1046" type="#_x0000_t202" style="position:absolute;top:27965;width:36671;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" fillcolor="white [3201]" stroked="f" strokeweight=".5pt">
                        <v:textbox>
                          <w:txbxContent>
                            <w:p w14:paraId="62830E13" w14:textId="7751BC63" w:rsidR="002A4E97" w:rsidRPr="00960471" w:rsidRDefault="002A4E97" w:rsidP="002A4E97">
                              <w:pPr>
                                <w:pStyle w:val="NoSpacing"/>
                              </w:pPr>
                              <w:r>
                                <w:rPr>
                                  <w:i/>
                                  <w:iCs/>
                                </w:rPr>
                                <w:t>Figure</w:t>
                              </w:r>
                              <w:r>
                                <w:rPr>
                                  <w:i/>
                                  <w:iCs/>
                                </w:rPr>
                                <w:t>_2.</w:t>
                              </w:r>
                              <w:r>
                                <w:rPr>
                                  <w:i/>
                                  <w:iCs/>
                                </w:rPr>
                                <w:t>2</w:t>
                              </w:r>
                              <w:r>
                                <w:rPr>
                                  <w:i/>
                                  <w:iCs/>
                                </w:rPr>
                                <w:t xml:space="preserve"> – </w:t>
                              </w:r>
                              <w:r>
                                <w:rPr>
                                  <w:i/>
                                  <w:iCs/>
                                </w:rPr>
                                <w:t>Multiple linear regression model 4.</w:t>
                              </w:r>
                            </w:p>
                          </w:txbxContent>
                        </v:textbox>
                      </v:shape>
                      <v:shape id="Picture 13" o:spid="_x0000_s1047" type="#_x0000_t75" style="position:absolute;left:685;width:60090;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">
                        <v:imagedata r:id="rId21" o:title=""/>
                      </v:shape>
                      <w10:wrap type="topAndBottom"/>
                    </v:group>
                  </w:pict>
                </mc:Fallback>
              </mc:AlternateContent>
            </w:r>
            <w:r w:rsidR="006B1E08">
              <w:t xml:space="preserve">2.3 Analysis </w:t>
            </w:r>
            <w:r>
              <w:t xml:space="preserve">of </w:t>
            </w:r>
            <w:r w:rsidR="006B1E08">
              <w:t>Outcomes</w:t>
            </w:r>
            <w:bookmarkEnd w:id="10"/>
          </w:p>
          <w:p w14:paraId="45E465E9" w14:textId="77C83CE3" w:rsidR="0091776A" w:rsidRDefault="00A9536E" w:rsidP="00A9536E">
            <w:pPr>
              <w:jc w:val="both"/>
            </w:pPr>
            <w:r>
              <w:rPr>
                <w:noProof/>
              </w:rPr>
              <mc:AlternateContent>
                <mc:Choice Requires="wpg">
                  <w:drawing>
                    <wp:anchor distT="180340" distB="180340" distL="360045" distR="360045" simplePos="0" relativeHeight="251687936" behindDoc="0" locked="0" layoutInCell="1" allowOverlap="1" wp14:anchorId="3FC0C70C" wp14:editId="24CA6B00">
                      <wp:simplePos x="0" y="0"/>
                      <wp:positionH relativeFrom="column">
                        <wp:posOffset>2931160</wp:posOffset>
                      </wp:positionH>
                      <wp:positionV relativeFrom="paragraph">
                        <wp:posOffset>352425</wp:posOffset>
                      </wp:positionV>
                      <wp:extent cx="3283200" cy="2941200"/>
                      <wp:effectExtent l="0" t="0" r="0" b="0"/>
                      <wp:wrapSquare wrapText="bothSides"/>
                      <wp:docPr id="273193103" name="Group 16"/>
                      <wp:cNvGraphicFramePr/>
                      <a:graphic xmlns:a="http://schemas.openxmlformats.org/drawingml/2006/main">
                        <a:graphicData uri="http://schemas.microsoft.com/office/word/2010/wordprocessingGroup">
                          <wpg:wgp>
                            <wpg:cNvGrpSpPr/>
                            <wpg:grpSpPr>
                              <a:xfrm>
                                <a:off x="0" y="0"/>
                                <a:ext cx="3283200" cy="2941200"/>
                                <a:chOff x="0" y="0"/>
                                <a:chExt cx="3284220" cy="3436679"/>
                              </a:xfrm>
                            </wpg:grpSpPr>
                            <wps:wsp>
                              <wps:cNvPr id="134171156" name="Text Box 3"/>
                              <wps:cNvSpPr txBox="1"/>
                              <wps:spPr>
                                <a:xfrm>
                                  <a:off x="0" y="3169920"/>
                                  <a:ext cx="3284220" cy="266759"/>
                                </a:xfrm>
                                <a:prstGeom prst="rect">
                                  <a:avLst/>
                                </a:prstGeom>
                                <a:solidFill>
                                  <a:schemeClr val="lt1"/>
                                </a:solidFill>
                                <a:ln w="6350">
                                  <a:noFill/>
                                </a:ln>
                              </wps:spPr>
                              <wps:txbx>
                                <w:txbxContent>
                                  <w:p w14:paraId="1ED5BDF0" w14:textId="63ABD82B" w:rsidR="00520E03" w:rsidRPr="00960471" w:rsidRDefault="00520E03" w:rsidP="00520E03">
                                    <w:pPr>
                                      <w:pStyle w:val="NoSpacing"/>
                                    </w:pPr>
                                    <w:r>
                                      <w:rPr>
                                        <w:i/>
                                        <w:iCs/>
                                      </w:rPr>
                                      <w:t>Figure_2.</w:t>
                                    </w:r>
                                    <w:r>
                                      <w:rPr>
                                        <w:i/>
                                        <w:iCs/>
                                      </w:rPr>
                                      <w:t>3</w:t>
                                    </w:r>
                                    <w:r>
                                      <w:rPr>
                                        <w:i/>
                                        <w:iCs/>
                                      </w:rPr>
                                      <w:t xml:space="preserve"> – </w:t>
                                    </w:r>
                                    <w:r>
                                      <w:rPr>
                                        <w:i/>
                                        <w:iCs/>
                                      </w:rPr>
                                      <w:t>Fit of model 4 predictions to historical data</w:t>
                                    </w:r>
                                    <w:r>
                                      <w:rPr>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67968527" name="Picture 15"/>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5240" y="0"/>
                                  <a:ext cx="3253740" cy="31445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FC0C70C" id="Group 16" o:spid="_x0000_s1048" style="position:absolute;left:0;text-align:left;margin-left:230.8pt;margin-top:27.75pt;width:258.5pt;height:231.6pt;z-index:251687936;mso-wrap-distance-left:28.35pt;mso-wrap-distance-top:14.2pt;mso-wrap-distance-right:28.35pt;mso-wrap-distance-bottom:14.2pt;mso-position-horizontal-relative:text;mso-position-vertical-relative:text;mso-width-relative:margin;mso-height-relative:margin" coordsize="32842,343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">
                      <v:shape id="Text Box 3" o:spid="_x0000_s1049" type="#_x0000_t202" style="position:absolute;top:31699;width:32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" fillcolor="white [3201]" stroked="f" strokeweight=".5pt">
                        <v:textbox>
                          <w:txbxContent>
                            <w:p w14:paraId="1ED5BDF0" w14:textId="63ABD82B" w:rsidR="00520E03" w:rsidRPr="00960471" w:rsidRDefault="00520E03" w:rsidP="00520E03">
                              <w:pPr>
                                <w:pStyle w:val="NoSpacing"/>
                              </w:pPr>
                              <w:r>
                                <w:rPr>
                                  <w:i/>
                                  <w:iCs/>
                                </w:rPr>
                                <w:t>Figure_2.</w:t>
                              </w:r>
                              <w:r>
                                <w:rPr>
                                  <w:i/>
                                  <w:iCs/>
                                </w:rPr>
                                <w:t>3</w:t>
                              </w:r>
                              <w:r>
                                <w:rPr>
                                  <w:i/>
                                  <w:iCs/>
                                </w:rPr>
                                <w:t xml:space="preserve"> – </w:t>
                              </w:r>
                              <w:r>
                                <w:rPr>
                                  <w:i/>
                                  <w:iCs/>
                                </w:rPr>
                                <w:t>Fit of model 4 predictions to historical data</w:t>
                              </w:r>
                              <w:r>
                                <w:rPr>
                                  <w:i/>
                                  <w:iCs/>
                                </w:rPr>
                                <w:t>.</w:t>
                              </w:r>
                            </w:p>
                          </w:txbxContent>
                        </v:textbox>
                      </v:shape>
                      <v:shape id="Picture 15" o:spid="_x0000_s1050" type="#_x0000_t75" style="position:absolute;left:152;width:32537;height:3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">
                        <v:imagedata r:id="rId23" o:title=""/>
                      </v:shape>
                      <w10:wrap type="square"/>
                    </v:group>
                  </w:pict>
                </mc:Fallback>
              </mc:AlternateContent>
            </w:r>
            <w:r w:rsidR="0091776A">
              <w:t xml:space="preserve">     </w:t>
            </w:r>
            <w:r w:rsidR="0091776A" w:rsidRPr="0091776A">
              <w:t xml:space="preserve">The analysis of outcomes addresses the </w:t>
            </w:r>
            <w:r w:rsidR="00B26CEF">
              <w:t>given</w:t>
            </w:r>
            <w:r w:rsidR="0091776A" w:rsidRPr="0091776A">
              <w:t xml:space="preserve"> questions on the model. Based on the regression models, not all variables should be included in the final model. Model 4 (figure 2.2) is preferred, including only the production and temperature variables, despite model 3 (figure A9) having a higher R^2 value of 0.79. The P-value of the "Days" predictor exceeds the significance level of 0.05, indicating its lack of statistical significance. Omitting unnecessary variables aligns with the </w:t>
            </w:r>
            <w:r w:rsidR="0091776A" w:rsidRPr="0091776A">
              <w:lastRenderedPageBreak/>
              <w:t>principle of model parsimony, favoring simpler models with comparable predictive power</w:t>
            </w:r>
            <w:r w:rsidR="00B26CEF">
              <w:t xml:space="preserve">. </w:t>
            </w:r>
            <w:r w:rsidR="00520E03">
              <w:t xml:space="preserve"> </w:t>
            </w:r>
            <w:r w:rsidR="00447198">
              <w:t>Including unnecessary variables may lead to overfitting to the training data, leading to poorer performance on new data</w:t>
            </w:r>
            <w:r w:rsidR="00520E03">
              <w:t xml:space="preserve"> (</w:t>
            </w:r>
            <w:r w:rsidR="00520E03" w:rsidRPr="00520E03">
              <w:t>Gupta</w:t>
            </w:r>
            <w:r w:rsidR="00520E03">
              <w:t xml:space="preserve">, </w:t>
            </w:r>
            <w:r w:rsidR="00520E03" w:rsidRPr="00520E03">
              <w:t>2021)</w:t>
            </w:r>
            <w:r w:rsidR="00447198">
              <w:t>.</w:t>
            </w:r>
          </w:p>
          <w:p w14:paraId="5E68D853" w14:textId="44F44E81" w:rsidR="00B26CEF" w:rsidRDefault="00B26CEF" w:rsidP="00B26CEF">
            <w:r>
              <w:t>M</w:t>
            </w:r>
            <w:r w:rsidRPr="00B26CEF">
              <w:t>odel 4 predicts energy use using the formula:</w:t>
            </w:r>
          </w:p>
          <w:p w14:paraId="47BBB57E" w14:textId="4645D79B" w:rsidR="00520E03" w:rsidRPr="00520E03" w:rsidRDefault="00520E03" w:rsidP="00520E03">
            <w:pPr>
              <w:pStyle w:val="IntenseQuote"/>
            </w:pPr>
            <w:r w:rsidRPr="00520E03">
              <w:t>Energy Use = 229.8930446 + (1.374877855 * Production) +</w:t>
            </w:r>
            <w:r w:rsidRPr="00520E03">
              <w:t xml:space="preserve"> </w:t>
            </w:r>
            <w:r w:rsidRPr="00520E03">
              <w:t>(1.339876197 * Temperature)</w:t>
            </w:r>
          </w:p>
          <w:p w14:paraId="23BAA12A" w14:textId="77777777" w:rsidR="00A9536E" w:rsidRDefault="00520E03" w:rsidP="00A9536E">
            <w:r>
              <w:t xml:space="preserve">     </w:t>
            </w:r>
            <w:r w:rsidR="00B26CEF" w:rsidRPr="00B26CEF">
              <w:t xml:space="preserve">For a month with 25 days, a temperature of 55 units, and production of 120 units, the predicted energy use is 468.5. Overall, the analysis demonstrates the effectiveness of the developed regression model in predicting energy use for </w:t>
            </w:r>
            <w:proofErr w:type="spellStart"/>
            <w:r w:rsidR="00B26CEF" w:rsidRPr="00B26CEF">
              <w:t>Skytech</w:t>
            </w:r>
            <w:proofErr w:type="spellEnd"/>
            <w:r w:rsidR="00B26CEF" w:rsidRPr="00B26CEF">
              <w:t xml:space="preserve"> Builders and provides a practical method for predicting energy use with new production and temperature values</w:t>
            </w:r>
            <w:r w:rsidR="00A9536E">
              <w:t>.</w:t>
            </w:r>
            <w:bookmarkStart w:id="11" w:name="_Toc134385714"/>
          </w:p>
          <w:p w14:paraId="2B4DF8C8" w14:textId="03064CBD" w:rsidR="00A521FD" w:rsidRDefault="00773199" w:rsidP="00A9536E">
            <w:pPr>
              <w:pStyle w:val="Heading1"/>
            </w:pPr>
            <w:r>
              <w:lastRenderedPageBreak/>
              <w:t xml:space="preserve">3.0 </w:t>
            </w:r>
            <w:r w:rsidR="00A521FD">
              <w:t>Problem 3: Project Network Analysis for International Capital Inc.</w:t>
            </w:r>
            <w:bookmarkEnd w:id="11"/>
          </w:p>
          <w:p w14:paraId="5C176B5C" w14:textId="01012B46" w:rsidR="006B1E08" w:rsidRDefault="00511580" w:rsidP="00B70405">
            <w:pPr>
              <w:pStyle w:val="Heading2"/>
            </w:pPr>
            <w:bookmarkStart w:id="12" w:name="_Toc134385715"/>
            <w:r>
              <w:t>3</w:t>
            </w:r>
            <w:r w:rsidR="006B1E08">
              <w:t>.1 The Problem</w:t>
            </w:r>
            <w:bookmarkEnd w:id="12"/>
          </w:p>
          <w:p w14:paraId="1978C3A4" w14:textId="48F61909" w:rsidR="00A9536E" w:rsidRDefault="00A9536E" w:rsidP="00A9536E">
            <w:r>
              <w:rPr>
                <w:noProof/>
              </w:rPr>
              <mc:AlternateContent>
                <mc:Choice Requires="wpg">
                  <w:drawing>
                    <wp:anchor distT="0" distB="0" distL="114300" distR="114300" simplePos="0" relativeHeight="251689984" behindDoc="0" locked="0" layoutInCell="1" allowOverlap="1" wp14:anchorId="2576DC6F" wp14:editId="622046CF">
                      <wp:simplePos x="0" y="0"/>
                      <wp:positionH relativeFrom="column">
                        <wp:posOffset>88900</wp:posOffset>
                      </wp:positionH>
                      <wp:positionV relativeFrom="paragraph">
                        <wp:posOffset>1758315</wp:posOffset>
                      </wp:positionV>
                      <wp:extent cx="6208395" cy="3520440"/>
                      <wp:effectExtent l="0" t="0" r="1905" b="3810"/>
                      <wp:wrapTopAndBottom/>
                      <wp:docPr id="1408884090" name="Group 18"/>
                      <wp:cNvGraphicFramePr/>
                      <a:graphic xmlns:a="http://schemas.openxmlformats.org/drawingml/2006/main">
                        <a:graphicData uri="http://schemas.microsoft.com/office/word/2010/wordprocessingGroup">
                          <wpg:wgp>
                            <wpg:cNvGrpSpPr/>
                            <wpg:grpSpPr>
                              <a:xfrm>
                                <a:off x="0" y="0"/>
                                <a:ext cx="6208395" cy="3520440"/>
                                <a:chOff x="0" y="8032"/>
                                <a:chExt cx="6301740" cy="3710681"/>
                              </a:xfrm>
                            </wpg:grpSpPr>
                            <wps:wsp>
                              <wps:cNvPr id="233425928" name="Text Box 3"/>
                              <wps:cNvSpPr txBox="1"/>
                              <wps:spPr>
                                <a:xfrm>
                                  <a:off x="7620" y="3451860"/>
                                  <a:ext cx="3282950" cy="266853"/>
                                </a:xfrm>
                                <a:prstGeom prst="rect">
                                  <a:avLst/>
                                </a:prstGeom>
                                <a:solidFill>
                                  <a:schemeClr val="lt1"/>
                                </a:solidFill>
                                <a:ln w="6350">
                                  <a:noFill/>
                                </a:ln>
                              </wps:spPr>
                              <wps:txbx>
                                <w:txbxContent>
                                  <w:p w14:paraId="7297143D" w14:textId="77777777" w:rsidR="00B60017" w:rsidRPr="00960471" w:rsidRDefault="00B60017" w:rsidP="00B60017">
                                    <w:pPr>
                                      <w:pStyle w:val="NoSpacing"/>
                                    </w:pPr>
                                    <w:r>
                                      <w:rPr>
                                        <w:i/>
                                        <w:iCs/>
                                      </w:rPr>
                                      <w:t>Table 3.1 – Given data and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94081692" name="Picture 17"/>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8032"/>
                                  <a:ext cx="6301740" cy="34442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576DC6F" id="Group 18" o:spid="_x0000_s1051" style="position:absolute;margin-left:7pt;margin-top:138.45pt;width:488.85pt;height:277.2pt;z-index:251689984;mso-position-horizontal-relative:text;mso-position-vertical-relative:text;mso-width-relative:margin;mso-height-relative:margin" coordorigin=",80" coordsize="63017,371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">
                      <v:shape id="Text Box 3" o:spid="_x0000_s1052" type="#_x0000_t202" style="position:absolute;left:76;top:34518;width:32829;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" fillcolor="white [3201]" stroked="f" strokeweight=".5pt">
                        <v:textbox>
                          <w:txbxContent>
                            <w:p w14:paraId="7297143D" w14:textId="77777777" w:rsidR="00B60017" w:rsidRPr="00960471" w:rsidRDefault="00B60017" w:rsidP="00B60017">
                              <w:pPr>
                                <w:pStyle w:val="NoSpacing"/>
                              </w:pPr>
                              <w:r>
                                <w:rPr>
                                  <w:i/>
                                  <w:iCs/>
                                </w:rPr>
                                <w:t>Table 3.1 – Given data and calculations.</w:t>
                              </w:r>
                            </w:p>
                          </w:txbxContent>
                        </v:textbox>
                      </v:shape>
                      <v:shape id="Picture 17" o:spid="_x0000_s1053" type="#_x0000_t75" style="position:absolute;top:80;width:63017;height:34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">
                        <v:imagedata r:id="rId25" o:title=""/>
                      </v:shape>
                      <w10:wrap type="topAndBottom"/>
                    </v:group>
                  </w:pict>
                </mc:Fallback>
              </mc:AlternateContent>
            </w:r>
            <w:r w:rsidR="00511580">
              <w:t xml:space="preserve">     I</w:t>
            </w:r>
            <w:r w:rsidR="00511580" w:rsidRPr="00511580">
              <w:t>nternational Capital Inc. (IC), a small investment bank, specializes in securing funds for small-to-medium-sized logistic companies. This managerial report addresses a specific project engagement, where IC follows a standardized project format with variable activity times and circumstances. The objective is to construct the project network based on the given data and analyze the project's expected completion time, as well as the probabilities of completing the project within specific time frames.</w:t>
            </w:r>
            <w:bookmarkStart w:id="13" w:name="_Toc134385716"/>
          </w:p>
          <w:p w14:paraId="2946C531" w14:textId="77777777" w:rsidR="00A9536E" w:rsidRDefault="00A9536E" w:rsidP="00A9536E"/>
          <w:p w14:paraId="694CB4B4" w14:textId="77777777" w:rsidR="00A9536E" w:rsidRDefault="00A9536E" w:rsidP="00A9536E"/>
          <w:p w14:paraId="00B6CDAA" w14:textId="77777777" w:rsidR="00A9536E" w:rsidRDefault="00A9536E" w:rsidP="00A9536E"/>
          <w:p w14:paraId="52B48675" w14:textId="0B496372" w:rsidR="00B60017" w:rsidRPr="00B60017" w:rsidRDefault="00773199" w:rsidP="00B60017">
            <w:pPr>
              <w:pStyle w:val="Heading2"/>
            </w:pPr>
            <w:r>
              <w:lastRenderedPageBreak/>
              <w:t>3</w:t>
            </w:r>
            <w:r w:rsidR="006B1E08">
              <w:t>.2 The model</w:t>
            </w:r>
            <w:bookmarkEnd w:id="13"/>
          </w:p>
          <w:p w14:paraId="795B66E0" w14:textId="2564CA51" w:rsidR="00511580" w:rsidRDefault="005D306C" w:rsidP="00B60017">
            <w:r>
              <w:rPr>
                <w:noProof/>
              </w:rPr>
              <mc:AlternateContent>
                <mc:Choice Requires="wpg">
                  <w:drawing>
                    <wp:anchor distT="0" distB="0" distL="114300" distR="114300" simplePos="0" relativeHeight="251694080" behindDoc="0" locked="0" layoutInCell="1" allowOverlap="1" wp14:anchorId="2090C981" wp14:editId="309EDC74">
                      <wp:simplePos x="0" y="0"/>
                      <wp:positionH relativeFrom="column">
                        <wp:posOffset>22860</wp:posOffset>
                      </wp:positionH>
                      <wp:positionV relativeFrom="paragraph">
                        <wp:posOffset>1736090</wp:posOffset>
                      </wp:positionV>
                      <wp:extent cx="6385560" cy="2051932"/>
                      <wp:effectExtent l="0" t="0" r="0" b="5715"/>
                      <wp:wrapSquare wrapText="bothSides"/>
                      <wp:docPr id="586129615" name="Group 20"/>
                      <wp:cNvGraphicFramePr/>
                      <a:graphic xmlns:a="http://schemas.openxmlformats.org/drawingml/2006/main">
                        <a:graphicData uri="http://schemas.microsoft.com/office/word/2010/wordprocessingGroup">
                          <wpg:wgp>
                            <wpg:cNvGrpSpPr/>
                            <wpg:grpSpPr>
                              <a:xfrm>
                                <a:off x="0" y="0"/>
                                <a:ext cx="6385560" cy="2051932"/>
                                <a:chOff x="0" y="0"/>
                                <a:chExt cx="6385560" cy="2051932"/>
                              </a:xfrm>
                            </wpg:grpSpPr>
                            <wps:wsp>
                              <wps:cNvPr id="59059293" name="Text Box 3"/>
                              <wps:cNvSpPr txBox="1"/>
                              <wps:spPr>
                                <a:xfrm>
                                  <a:off x="0" y="1794933"/>
                                  <a:ext cx="3282950" cy="256999"/>
                                </a:xfrm>
                                <a:prstGeom prst="rect">
                                  <a:avLst/>
                                </a:prstGeom>
                                <a:solidFill>
                                  <a:schemeClr val="lt1"/>
                                </a:solidFill>
                                <a:ln w="6350">
                                  <a:noFill/>
                                </a:ln>
                              </wps:spPr>
                              <wps:txbx>
                                <w:txbxContent>
                                  <w:p w14:paraId="476642DE" w14:textId="3D43DCD9" w:rsidR="00B60017" w:rsidRPr="00960471" w:rsidRDefault="00B60017" w:rsidP="00B60017">
                                    <w:pPr>
                                      <w:pStyle w:val="NoSpacing"/>
                                    </w:pPr>
                                    <w:r>
                                      <w:rPr>
                                        <w:i/>
                                        <w:iCs/>
                                      </w:rPr>
                                      <w:t>Figure 3.2</w:t>
                                    </w:r>
                                    <w:r>
                                      <w:rPr>
                                        <w:i/>
                                        <w:iCs/>
                                      </w:rPr>
                                      <w:t xml:space="preserve"> – </w:t>
                                    </w:r>
                                    <w:r>
                                      <w:rPr>
                                        <w:i/>
                                        <w:iCs/>
                                      </w:rPr>
                                      <w:t>Project network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35762500" name="Picture 1835762500">
                                  <a:extLst>
                                    <a:ext uri="{FF2B5EF4-FFF2-40B4-BE49-F238E27FC236}">
                                      <a16:creationId xmlns:a16="http://schemas.microsoft.com/office/drawing/2014/main" id="{AA2B0BBE-C0B2-EBF5-8C06-545866B8A191}"/>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76200" y="0"/>
                                  <a:ext cx="6309360" cy="1865630"/>
                                </a:xfrm>
                                <a:prstGeom prst="rect">
                                  <a:avLst/>
                                </a:prstGeom>
                              </pic:spPr>
                            </pic:pic>
                          </wpg:wgp>
                        </a:graphicData>
                      </a:graphic>
                    </wp:anchor>
                  </w:drawing>
                </mc:Choice>
                <mc:Fallback>
                  <w:pict>
                    <v:group w14:anchorId="2090C981" id="Group 20" o:spid="_x0000_s1054" style="position:absolute;margin-left:1.8pt;margin-top:136.7pt;width:502.8pt;height:161.55pt;z-index:251694080;mso-position-horizontal-relative:text;mso-position-vertical-relative:text" coordsize="63855,20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">
                      <v:shape id="Text Box 3" o:spid="_x0000_s1055" type="#_x0000_t202" style="position:absolute;top:17949;width:32829;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" fillcolor="white [3201]" stroked="f" strokeweight=".5pt">
                        <v:textbox>
                          <w:txbxContent>
                            <w:p w14:paraId="476642DE" w14:textId="3D43DCD9" w:rsidR="00B60017" w:rsidRPr="00960471" w:rsidRDefault="00B60017" w:rsidP="00B60017">
                              <w:pPr>
                                <w:pStyle w:val="NoSpacing"/>
                              </w:pPr>
                              <w:r>
                                <w:rPr>
                                  <w:i/>
                                  <w:iCs/>
                                </w:rPr>
                                <w:t>Figure 3.2</w:t>
                              </w:r>
                              <w:r>
                                <w:rPr>
                                  <w:i/>
                                  <w:iCs/>
                                </w:rPr>
                                <w:t xml:space="preserve"> – </w:t>
                              </w:r>
                              <w:r>
                                <w:rPr>
                                  <w:i/>
                                  <w:iCs/>
                                </w:rPr>
                                <w:t>Project network diagram.</w:t>
                              </w:r>
                            </w:p>
                          </w:txbxContent>
                        </v:textbox>
                      </v:shape>
                      <v:shape id="Picture 1835762500" o:spid="_x0000_s1056" type="#_x0000_t75" style="position:absolute;left:762;width:63093;height:18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">
                        <v:imagedata r:id="rId27" o:title=""/>
                      </v:shape>
                      <w10:wrap type="square"/>
                    </v:group>
                  </w:pict>
                </mc:Fallback>
              </mc:AlternateContent>
            </w:r>
            <w:r w:rsidR="00B60017">
              <w:t xml:space="preserve">     </w:t>
            </w:r>
            <w:r w:rsidR="00511580">
              <w:t>The given data provided, including the activity descriptions, time estimates, and predecessor information is shown in table 3.</w:t>
            </w:r>
            <w:r w:rsidR="00B60017">
              <w:t>1</w:t>
            </w:r>
            <w:r w:rsidR="00511580">
              <w:t xml:space="preserve">, along with the calculated values and earliest/latest start and finish times. Using this </w:t>
            </w:r>
            <w:r w:rsidR="00B60017">
              <w:t>information,</w:t>
            </w:r>
            <w:r w:rsidR="00511580">
              <w:t xml:space="preserve"> a project network diagram has been constructed (figure 3.</w:t>
            </w:r>
            <w:r w:rsidR="00B60017">
              <w:t>2</w:t>
            </w:r>
            <w:r w:rsidR="00511580">
              <w:t>)</w:t>
            </w:r>
            <w:r w:rsidR="00B60017">
              <w:t xml:space="preserve">, along with determining the critical path and use of the PERT method to calculate the project’s expected completion time. Statistical analysis was </w:t>
            </w:r>
            <w:r w:rsidR="007F02E7">
              <w:t>performed</w:t>
            </w:r>
            <w:r w:rsidR="00B60017">
              <w:t xml:space="preserve"> (table A10) to calculate the variance and SD of the critical path, assessing the project’s overall risk.</w:t>
            </w:r>
          </w:p>
          <w:p w14:paraId="30F79BB4" w14:textId="0ED2D610" w:rsidR="006B1E08" w:rsidRDefault="00773199" w:rsidP="00B70405">
            <w:pPr>
              <w:pStyle w:val="Heading2"/>
            </w:pPr>
            <w:bookmarkStart w:id="14" w:name="_Toc134385717"/>
            <w:r>
              <w:t>3</w:t>
            </w:r>
            <w:r w:rsidR="006B1E08">
              <w:t xml:space="preserve">.3 Analysis </w:t>
            </w:r>
            <w:r w:rsidR="00A9536E">
              <w:t xml:space="preserve">of </w:t>
            </w:r>
            <w:r w:rsidR="006B1E08">
              <w:t>Outcomes</w:t>
            </w:r>
            <w:bookmarkEnd w:id="14"/>
          </w:p>
          <w:p w14:paraId="77126279" w14:textId="25E6C801" w:rsidR="00B60017" w:rsidRDefault="00B60017" w:rsidP="00B60017">
            <w:r>
              <w:t xml:space="preserve">     The model reveals that the expected completion time for the project is 73 days, considering the critical path A-&gt;B-&gt;C-&gt;G-&gt;H-&gt;J.</w:t>
            </w:r>
            <w:r w:rsidR="005D306C">
              <w:t xml:space="preserve"> P</w:t>
            </w:r>
            <w:r>
              <w:t xml:space="preserve">robability of completing the project in </w:t>
            </w:r>
            <w:r w:rsidR="007F02E7">
              <w:t>85 days or less in 97.27%, indicating a high likelihood of meeting the target timeframe. Conversely, the probability of the project exceeding 90 days in 0.32%, suggesting a low risk of project delays.</w:t>
            </w:r>
            <w:r>
              <w:t xml:space="preserve"> </w:t>
            </w:r>
          </w:p>
          <w:p w14:paraId="5CE3CDA5" w14:textId="340CFBD1" w:rsidR="007F02E7" w:rsidRDefault="007F02E7" w:rsidP="00B60017">
            <w:r>
              <w:t xml:space="preserve">     </w:t>
            </w:r>
            <w:r w:rsidRPr="007F02E7">
              <w:t xml:space="preserve">By presenting the project network diagram, expected completion time, and probability calculations, this report </w:t>
            </w:r>
            <w:r>
              <w:t>gives</w:t>
            </w:r>
            <w:r w:rsidRPr="007F02E7">
              <w:t xml:space="preserve"> International Capital Inc</w:t>
            </w:r>
            <w:r w:rsidRPr="007F02E7">
              <w:t>.</w:t>
            </w:r>
            <w:r w:rsidRPr="007F02E7">
              <w:t xml:space="preserve"> valuable </w:t>
            </w:r>
            <w:r>
              <w:t>information</w:t>
            </w:r>
            <w:r w:rsidRPr="007F02E7">
              <w:t xml:space="preserve"> for project scheduling and risk assessment. It </w:t>
            </w:r>
            <w:r>
              <w:t>will allow</w:t>
            </w:r>
            <w:r w:rsidRPr="007F02E7">
              <w:t xml:space="preserve"> informed decision-making and effective project management to ensure successful outcomes for their clients.</w:t>
            </w:r>
          </w:p>
          <w:p w14:paraId="634EB00F" w14:textId="77777777" w:rsidR="007F02E7" w:rsidRPr="00B60017" w:rsidRDefault="007F02E7" w:rsidP="00B60017"/>
          <w:p w14:paraId="0603B209" w14:textId="66839DB4" w:rsidR="00A521FD" w:rsidRDefault="00A521FD" w:rsidP="00B70405">
            <w:pPr>
              <w:pStyle w:val="Heading1"/>
            </w:pPr>
            <w:bookmarkStart w:id="15" w:name="_Toc134385718"/>
            <w:r>
              <w:t>Conclusio</w:t>
            </w:r>
            <w:r w:rsidR="007F02E7">
              <w:t>n</w:t>
            </w:r>
            <w:bookmarkEnd w:id="15"/>
          </w:p>
          <w:p w14:paraId="30A80C5E" w14:textId="63F75F86" w:rsidR="007F02E7" w:rsidRDefault="007F02E7" w:rsidP="007F02E7">
            <w:r>
              <w:t xml:space="preserve">     </w:t>
            </w:r>
            <w:r w:rsidRPr="007F02E7">
              <w:t xml:space="preserve">In conclusion, this managerial report has provided valuable insights and practical solutions for ACME Retail, </w:t>
            </w:r>
            <w:proofErr w:type="spellStart"/>
            <w:r w:rsidRPr="007F02E7">
              <w:t>Skytech</w:t>
            </w:r>
            <w:proofErr w:type="spellEnd"/>
            <w:r w:rsidRPr="007F02E7">
              <w:t xml:space="preserve"> Builders, and International Capital Inc. The analysis outcomes have demonstrated the effectiveness of the developed models in sales forecasting, energy use prediction, and project network analysis. These findings enable informed decision-making, effective resource allocation, and enhanced project management. By implementing the recommended approaches, the respective organizations can optimize their operations, improve forecast accuracy, and mitigate risks, ultimately leading to improved outcomes and success in their respective domains.</w:t>
            </w:r>
          </w:p>
          <w:p w14:paraId="217F6216" w14:textId="77777777" w:rsidR="005D306C" w:rsidRDefault="005D306C" w:rsidP="007F02E7"/>
          <w:p w14:paraId="4AF4AAEA" w14:textId="77777777" w:rsidR="005D306C" w:rsidRDefault="005D306C" w:rsidP="007F02E7"/>
          <w:p w14:paraId="7EAEC712" w14:textId="77777777" w:rsidR="005D306C" w:rsidRDefault="005D306C" w:rsidP="007F02E7"/>
          <w:p w14:paraId="55295EB1" w14:textId="77777777" w:rsidR="005D306C" w:rsidRDefault="005D306C" w:rsidP="007F02E7"/>
          <w:p w14:paraId="31C315D8" w14:textId="77777777" w:rsidR="005D306C" w:rsidRDefault="005D306C" w:rsidP="007F02E7"/>
          <w:p w14:paraId="41D16E20" w14:textId="77777777" w:rsidR="005D306C" w:rsidRDefault="005D306C" w:rsidP="007F02E7"/>
          <w:p w14:paraId="5FA8FCF1" w14:textId="77777777" w:rsidR="005D306C" w:rsidRDefault="005D306C" w:rsidP="007F02E7"/>
          <w:p w14:paraId="53A11409" w14:textId="77777777" w:rsidR="005D306C" w:rsidRDefault="005D306C" w:rsidP="007F02E7"/>
          <w:p w14:paraId="49FFBB5A" w14:textId="77777777" w:rsidR="005D306C" w:rsidRDefault="005D306C" w:rsidP="007F02E7"/>
          <w:p w14:paraId="5E66D7F0" w14:textId="77777777" w:rsidR="005D306C" w:rsidRDefault="005D306C" w:rsidP="007F02E7"/>
          <w:p w14:paraId="5A091D90" w14:textId="77777777" w:rsidR="005D306C" w:rsidRPr="007F02E7" w:rsidRDefault="005D306C" w:rsidP="007F02E7"/>
          <w:p w14:paraId="3D4C7DA1" w14:textId="77777777" w:rsidR="00A521FD" w:rsidRDefault="00A521FD" w:rsidP="00B70405">
            <w:pPr>
              <w:pStyle w:val="Heading1"/>
            </w:pPr>
            <w:bookmarkStart w:id="16" w:name="_Toc134385719"/>
            <w:r>
              <w:t>References</w:t>
            </w:r>
            <w:bookmarkEnd w:id="16"/>
          </w:p>
          <w:p w14:paraId="61B9773D" w14:textId="17B3B4DE" w:rsidR="00520E03" w:rsidRDefault="00520E03" w:rsidP="00520E03">
            <w:pPr>
              <w:pStyle w:val="NoSpacing"/>
              <w:rPr>
                <w:sz w:val="24"/>
                <w:szCs w:val="24"/>
              </w:rPr>
            </w:pPr>
            <w:r>
              <w:t xml:space="preserve">Gupta, A. (2021). </w:t>
            </w:r>
            <w:r>
              <w:rPr>
                <w:i/>
                <w:iCs/>
              </w:rPr>
              <w:t>Model Selection Techniques -Parsimony &amp; Goodness of Fit</w:t>
            </w:r>
            <w:r>
              <w:t xml:space="preserve">. [online] Geek Culture. Available at: </w:t>
            </w:r>
            <w:hyperlink r:id="rId28" w:history="1">
              <w:r w:rsidRPr="00384F45">
                <w:rPr>
                  <w:rStyle w:val="Hyperlink"/>
                </w:rPr>
                <w:t>https://medium.com/geekculture/model-selection-techniques-parsimony-goodness-of-fit-fc2f1863ccfd</w:t>
              </w:r>
            </w:hyperlink>
            <w:r>
              <w:t>.</w:t>
            </w:r>
            <w:r>
              <w:t xml:space="preserve"> </w:t>
            </w:r>
          </w:p>
          <w:p w14:paraId="29F83570" w14:textId="77777777" w:rsidR="00520E03" w:rsidRPr="00520E03" w:rsidRDefault="00520E03" w:rsidP="00520E03"/>
          <w:p w14:paraId="3CEE4FC9" w14:textId="400F24F0" w:rsidR="00A521FD" w:rsidRPr="00A521FD" w:rsidRDefault="00A521FD" w:rsidP="00B70405">
            <w:pPr>
              <w:pStyle w:val="Heading1"/>
            </w:pPr>
            <w:bookmarkStart w:id="17" w:name="_Toc134385720"/>
            <w:r>
              <w:t>Appendi</w:t>
            </w:r>
            <w:r w:rsidR="00441586">
              <w:t>x – A</w:t>
            </w:r>
            <w:bookmarkEnd w:id="17"/>
          </w:p>
        </w:tc>
      </w:tr>
    </w:tbl>
    <w:p w14:paraId="42329635" w14:textId="25262476" w:rsidR="0087605E" w:rsidRDefault="00441586" w:rsidP="00B70405">
      <w:r>
        <w:lastRenderedPageBreak/>
        <w:t>Table A1 – Optimizing level and trend.</w:t>
      </w:r>
      <w:r w:rsidRPr="00441586">
        <w:t xml:space="preserve"> </w:t>
      </w:r>
      <w:r w:rsidRPr="00441586">
        <w:rPr>
          <w:noProof/>
        </w:rPr>
        <w:drawing>
          <wp:inline distT="0" distB="0" distL="0" distR="0" wp14:anchorId="665774A2" wp14:editId="63855D5F">
            <wp:extent cx="6309360" cy="2657475"/>
            <wp:effectExtent l="0" t="0" r="0" b="0"/>
            <wp:docPr id="18805855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9360" cy="2657475"/>
                    </a:xfrm>
                    <a:prstGeom prst="rect">
                      <a:avLst/>
                    </a:prstGeom>
                    <a:noFill/>
                    <a:ln>
                      <a:noFill/>
                    </a:ln>
                  </pic:spPr>
                </pic:pic>
              </a:graphicData>
            </a:graphic>
          </wp:inline>
        </w:drawing>
      </w:r>
    </w:p>
    <w:p w14:paraId="6EDE5B99" w14:textId="77777777" w:rsidR="005D306C" w:rsidRDefault="005D306C">
      <w:pPr>
        <w:spacing w:before="0" w:line="264" w:lineRule="auto"/>
      </w:pPr>
      <w:r>
        <w:br w:type="page"/>
      </w:r>
    </w:p>
    <w:p w14:paraId="13414E37" w14:textId="4D2A67D6" w:rsidR="00441586" w:rsidRDefault="00441586" w:rsidP="00B70405">
      <w:r>
        <w:lastRenderedPageBreak/>
        <w:t>Table A2 – Optimizing MA.</w:t>
      </w:r>
    </w:p>
    <w:p w14:paraId="77C8019D" w14:textId="43A6BE5C" w:rsidR="00441586" w:rsidRDefault="00441586" w:rsidP="00B70405">
      <w:r w:rsidRPr="00441586">
        <w:rPr>
          <w:noProof/>
        </w:rPr>
        <w:drawing>
          <wp:inline distT="0" distB="0" distL="0" distR="0" wp14:anchorId="44CE7CAF" wp14:editId="6E52385E">
            <wp:extent cx="938949" cy="3451860"/>
            <wp:effectExtent l="0" t="0" r="0" b="0"/>
            <wp:docPr id="11642502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5112" cy="3474516"/>
                    </a:xfrm>
                    <a:prstGeom prst="rect">
                      <a:avLst/>
                    </a:prstGeom>
                    <a:noFill/>
                    <a:ln>
                      <a:noFill/>
                    </a:ln>
                  </pic:spPr>
                </pic:pic>
              </a:graphicData>
            </a:graphic>
          </wp:inline>
        </w:drawing>
      </w:r>
    </w:p>
    <w:p w14:paraId="468E0086" w14:textId="1BAB1441" w:rsidR="00441586" w:rsidRDefault="00441586" w:rsidP="00B70405">
      <w:r>
        <w:t xml:space="preserve">Figure A3 – Solver parameters, where Z16 = MAPD, J5 = level, J6 = trend and J8 = MA. </w:t>
      </w:r>
      <w:r>
        <w:br/>
      </w:r>
      <w:r>
        <w:rPr>
          <w:noProof/>
        </w:rPr>
        <w:drawing>
          <wp:inline distT="0" distB="0" distL="0" distR="0" wp14:anchorId="1835C56D" wp14:editId="5F3FC238">
            <wp:extent cx="4198620" cy="2419193"/>
            <wp:effectExtent l="0" t="0" r="0" b="635"/>
            <wp:docPr id="4" name="Picture 3" descr="Graphical user interface, application&#10;&#10;Description automatically generated">
              <a:extLst xmlns:a="http://schemas.openxmlformats.org/drawingml/2006/main">
                <a:ext uri="{FF2B5EF4-FFF2-40B4-BE49-F238E27FC236}">
                  <a16:creationId xmlns:a16="http://schemas.microsoft.com/office/drawing/2014/main" id="{040DB2EC-464E-CB05-F20E-4AE3E9D7A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application&#10;&#10;Description automatically generated">
                      <a:extLst>
                        <a:ext uri="{FF2B5EF4-FFF2-40B4-BE49-F238E27FC236}">
                          <a16:creationId xmlns:a16="http://schemas.microsoft.com/office/drawing/2014/main" id="{040DB2EC-464E-CB05-F20E-4AE3E9D7AF9E}"/>
                        </a:ext>
                      </a:extLst>
                    </pic:cNvPr>
                    <pic:cNvPicPr>
                      <a:picLocks noChangeAspect="1"/>
                    </pic:cNvPicPr>
                  </pic:nvPicPr>
                  <pic:blipFill>
                    <a:blip r:embed="rId31"/>
                    <a:stretch>
                      <a:fillRect/>
                    </a:stretch>
                  </pic:blipFill>
                  <pic:spPr>
                    <a:xfrm>
                      <a:off x="0" y="0"/>
                      <a:ext cx="4211630" cy="2426689"/>
                    </a:xfrm>
                    <a:prstGeom prst="rect">
                      <a:avLst/>
                    </a:prstGeom>
                  </pic:spPr>
                </pic:pic>
              </a:graphicData>
            </a:graphic>
          </wp:inline>
        </w:drawing>
      </w:r>
    </w:p>
    <w:p w14:paraId="1B1F0A88" w14:textId="26DF92B2" w:rsidR="00025818" w:rsidRDefault="00CC7B72" w:rsidP="00B70405">
      <w:pPr>
        <w:rPr>
          <w:noProof/>
        </w:rPr>
      </w:pPr>
      <w:r>
        <w:rPr>
          <w:noProof/>
        </w:rPr>
        <w:lastRenderedPageBreak/>
        <w:drawing>
          <wp:anchor distT="0" distB="0" distL="114300" distR="114300" simplePos="0" relativeHeight="251679744" behindDoc="0" locked="0" layoutInCell="1" allowOverlap="1" wp14:anchorId="13B395E5" wp14:editId="317063E0">
            <wp:simplePos x="0" y="0"/>
            <wp:positionH relativeFrom="margin">
              <wp:posOffset>3238500</wp:posOffset>
            </wp:positionH>
            <wp:positionV relativeFrom="paragraph">
              <wp:posOffset>324485</wp:posOffset>
            </wp:positionV>
            <wp:extent cx="3459480" cy="2211070"/>
            <wp:effectExtent l="0" t="0" r="7620" b="17780"/>
            <wp:wrapSquare wrapText="bothSides"/>
            <wp:docPr id="1162933981" name="Chart 1">
              <a:extLst xmlns:a="http://schemas.openxmlformats.org/drawingml/2006/main">
                <a:ext uri="{FF2B5EF4-FFF2-40B4-BE49-F238E27FC236}">
                  <a16:creationId xmlns:a16="http://schemas.microsoft.com/office/drawing/2014/main" id="{B492C8EB-9F08-899A-965A-D3F7C6924A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025818">
        <w:t>Figure A4 – Temperature vs Energy Use scatter plot.</w:t>
      </w:r>
      <w:r w:rsidR="00025818" w:rsidRPr="00025818">
        <w:rPr>
          <w:noProof/>
        </w:rPr>
        <w:t xml:space="preserve"> </w:t>
      </w:r>
      <w:r w:rsidR="00025818">
        <w:rPr>
          <w:noProof/>
        </w:rPr>
        <w:drawing>
          <wp:anchor distT="0" distB="0" distL="114300" distR="114300" simplePos="0" relativeHeight="251678720" behindDoc="0" locked="0" layoutInCell="1" allowOverlap="1" wp14:anchorId="0CDEBA72" wp14:editId="266FFE02">
            <wp:simplePos x="0" y="0"/>
            <wp:positionH relativeFrom="column">
              <wp:posOffset>0</wp:posOffset>
            </wp:positionH>
            <wp:positionV relativeFrom="paragraph">
              <wp:posOffset>324485</wp:posOffset>
            </wp:positionV>
            <wp:extent cx="3185160" cy="2211070"/>
            <wp:effectExtent l="0" t="0" r="15240" b="17780"/>
            <wp:wrapSquare wrapText="bothSides"/>
            <wp:docPr id="374783654" name="Chart 1">
              <a:extLst xmlns:a="http://schemas.openxmlformats.org/drawingml/2006/main">
                <a:ext uri="{FF2B5EF4-FFF2-40B4-BE49-F238E27FC236}">
                  <a16:creationId xmlns:a16="http://schemas.microsoft.com/office/drawing/2014/main" id="{BAEFF04C-AEED-AF2C-32A8-73E426CD72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Pr>
          <w:noProof/>
        </w:rPr>
        <w:t xml:space="preserve">     </w:t>
      </w:r>
      <w:r>
        <w:rPr>
          <w:noProof/>
        </w:rPr>
        <w:t>Figure A5 – Days vs Energy Use scatter plot.</w:t>
      </w:r>
    </w:p>
    <w:p w14:paraId="3204B320" w14:textId="5FB7BD21" w:rsidR="00025818" w:rsidRDefault="00025818" w:rsidP="00B70405">
      <w:pPr>
        <w:rPr>
          <w:noProof/>
        </w:rPr>
      </w:pPr>
    </w:p>
    <w:p w14:paraId="006D2D79" w14:textId="1219814F" w:rsidR="00025818" w:rsidRDefault="00025818" w:rsidP="00B70405">
      <w:pPr>
        <w:rPr>
          <w:noProof/>
        </w:rPr>
      </w:pPr>
      <w:r>
        <w:rPr>
          <w:noProof/>
        </w:rPr>
        <w:t>Figure A6 – Production vs Energy Use</w:t>
      </w:r>
      <w:r w:rsidR="00CC7B72">
        <w:rPr>
          <w:noProof/>
        </w:rPr>
        <w:drawing>
          <wp:inline distT="0" distB="0" distL="0" distR="0" wp14:anchorId="0F7C0285" wp14:editId="23796130">
            <wp:extent cx="4092268" cy="2263631"/>
            <wp:effectExtent l="0" t="0" r="3810" b="3810"/>
            <wp:docPr id="1354671016" name="Chart 1">
              <a:extLst xmlns:a="http://schemas.openxmlformats.org/drawingml/2006/main">
                <a:ext uri="{FF2B5EF4-FFF2-40B4-BE49-F238E27FC236}">
                  <a16:creationId xmlns:a16="http://schemas.microsoft.com/office/drawing/2014/main" id="{4203DF67-BF3B-3C44-3D5A-6DA2C2F63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FA56919" w14:textId="332A965E" w:rsidR="00CC7B72" w:rsidRDefault="00CC7B72" w:rsidP="00B70405">
      <w:r>
        <w:lastRenderedPageBreak/>
        <w:t>Figure A7 – Multiple linear regression model 1.</w:t>
      </w:r>
      <w:r w:rsidRPr="00CC7B72">
        <w:rPr>
          <w:noProof/>
        </w:rPr>
        <w:t xml:space="preserve"> </w:t>
      </w:r>
      <w:r w:rsidRPr="00CC7B72">
        <w:rPr>
          <w:noProof/>
        </w:rPr>
        <w:drawing>
          <wp:inline distT="0" distB="0" distL="0" distR="0" wp14:anchorId="436AB7CD" wp14:editId="287F3540">
            <wp:extent cx="6309360" cy="3310890"/>
            <wp:effectExtent l="0" t="0" r="0" b="3810"/>
            <wp:docPr id="428439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09360" cy="3310890"/>
                    </a:xfrm>
                    <a:prstGeom prst="rect">
                      <a:avLst/>
                    </a:prstGeom>
                    <a:noFill/>
                    <a:ln>
                      <a:noFill/>
                    </a:ln>
                  </pic:spPr>
                </pic:pic>
              </a:graphicData>
            </a:graphic>
          </wp:inline>
        </w:drawing>
      </w:r>
    </w:p>
    <w:p w14:paraId="5CF49A91" w14:textId="1960835D" w:rsidR="00025818" w:rsidRDefault="00CC7B72" w:rsidP="00B70405">
      <w:r>
        <w:t>Figure A8 – Multiple linear regression model 2.</w:t>
      </w:r>
      <w:r w:rsidRPr="00CC7B72">
        <w:t xml:space="preserve"> </w:t>
      </w:r>
      <w:r w:rsidRPr="00CC7B72">
        <w:rPr>
          <w:noProof/>
        </w:rPr>
        <w:drawing>
          <wp:inline distT="0" distB="0" distL="0" distR="0" wp14:anchorId="729B358E" wp14:editId="1D3DCE23">
            <wp:extent cx="6309360" cy="2961640"/>
            <wp:effectExtent l="0" t="0" r="0" b="0"/>
            <wp:docPr id="1560351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09360" cy="2961640"/>
                    </a:xfrm>
                    <a:prstGeom prst="rect">
                      <a:avLst/>
                    </a:prstGeom>
                    <a:noFill/>
                    <a:ln>
                      <a:noFill/>
                    </a:ln>
                  </pic:spPr>
                </pic:pic>
              </a:graphicData>
            </a:graphic>
          </wp:inline>
        </w:drawing>
      </w:r>
    </w:p>
    <w:p w14:paraId="0C7A9754" w14:textId="30A78E22" w:rsidR="00CC7B72" w:rsidRDefault="00CC7B72" w:rsidP="00B70405">
      <w:r>
        <w:lastRenderedPageBreak/>
        <w:t>Figure A9 – Multiple linear regression model 3.</w:t>
      </w:r>
      <w:r w:rsidRPr="00CC7B72">
        <w:t xml:space="preserve"> </w:t>
      </w:r>
      <w:r w:rsidRPr="00CC7B72">
        <w:rPr>
          <w:noProof/>
        </w:rPr>
        <w:drawing>
          <wp:inline distT="0" distB="0" distL="0" distR="0" wp14:anchorId="2D7201DC" wp14:editId="358907CF">
            <wp:extent cx="6309360" cy="2961640"/>
            <wp:effectExtent l="0" t="0" r="0" b="0"/>
            <wp:docPr id="13653714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09360" cy="2961640"/>
                    </a:xfrm>
                    <a:prstGeom prst="rect">
                      <a:avLst/>
                    </a:prstGeom>
                    <a:noFill/>
                    <a:ln>
                      <a:noFill/>
                    </a:ln>
                  </pic:spPr>
                </pic:pic>
              </a:graphicData>
            </a:graphic>
          </wp:inline>
        </w:drawing>
      </w:r>
    </w:p>
    <w:p w14:paraId="588B8202" w14:textId="39D331C6" w:rsidR="00B60017" w:rsidRPr="00D70D02" w:rsidRDefault="00B60017" w:rsidP="00B70405">
      <w:r>
        <w:t>Table A10 – Critical path and statistical analysis.</w:t>
      </w:r>
      <w:r w:rsidRPr="00B60017">
        <w:rPr>
          <w:noProof/>
        </w:rPr>
        <w:t xml:space="preserve"> </w:t>
      </w:r>
      <w:r w:rsidRPr="00B60017">
        <w:rPr>
          <w:noProof/>
        </w:rPr>
        <w:drawing>
          <wp:inline distT="0" distB="0" distL="0" distR="0" wp14:anchorId="6BE67D90" wp14:editId="046BE23F">
            <wp:extent cx="5372100" cy="2074170"/>
            <wp:effectExtent l="0" t="0" r="0" b="2540"/>
            <wp:docPr id="11400994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81518" cy="2077806"/>
                    </a:xfrm>
                    <a:prstGeom prst="rect">
                      <a:avLst/>
                    </a:prstGeom>
                    <a:noFill/>
                    <a:ln>
                      <a:noFill/>
                    </a:ln>
                  </pic:spPr>
                </pic:pic>
              </a:graphicData>
            </a:graphic>
          </wp:inline>
        </w:drawing>
      </w:r>
    </w:p>
    <w:sectPr w:rsidR="00B60017" w:rsidRPr="00D70D02" w:rsidSect="00DF027C">
      <w:headerReference w:type="default" r:id="rId39"/>
      <w:footerReference w:type="default" r:id="rId4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368C" w14:textId="77777777" w:rsidR="00465654" w:rsidRDefault="00465654" w:rsidP="00B70405">
      <w:r>
        <w:separator/>
      </w:r>
    </w:p>
    <w:p w14:paraId="25809B76" w14:textId="77777777" w:rsidR="00465654" w:rsidRDefault="00465654" w:rsidP="00B70405"/>
    <w:p w14:paraId="51D8C86C" w14:textId="77777777" w:rsidR="00465654" w:rsidRDefault="00465654" w:rsidP="00B70405"/>
  </w:endnote>
  <w:endnote w:type="continuationSeparator" w:id="0">
    <w:p w14:paraId="4945294B" w14:textId="77777777" w:rsidR="00465654" w:rsidRDefault="00465654" w:rsidP="00B70405">
      <w:r>
        <w:continuationSeparator/>
      </w:r>
    </w:p>
    <w:p w14:paraId="7D4DF0C4" w14:textId="77777777" w:rsidR="00465654" w:rsidRDefault="00465654" w:rsidP="00B70405"/>
    <w:p w14:paraId="321A9D32" w14:textId="77777777" w:rsidR="00465654" w:rsidRDefault="00465654" w:rsidP="00B70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Overpass">
    <w:panose1 w:val="00000000000000000000"/>
    <w:charset w:val="00"/>
    <w:family w:val="auto"/>
    <w:pitch w:val="variable"/>
    <w:sig w:usb0="20000207" w:usb1="0000002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498DBD5" w14:textId="77777777" w:rsidR="00DF027C" w:rsidRDefault="00DF027C" w:rsidP="00B70405">
        <w:pPr>
          <w:pStyle w:val="Footer"/>
        </w:pPr>
        <w:r>
          <w:fldChar w:fldCharType="begin"/>
        </w:r>
        <w:r>
          <w:instrText xml:space="preserve"> PAGE   \* MERGEFORMAT </w:instrText>
        </w:r>
        <w:r>
          <w:fldChar w:fldCharType="separate"/>
        </w:r>
        <w:r w:rsidR="006E5716">
          <w:rPr>
            <w:noProof/>
          </w:rPr>
          <w:t>1</w:t>
        </w:r>
        <w:r>
          <w:rPr>
            <w:noProof/>
          </w:rPr>
          <w:fldChar w:fldCharType="end"/>
        </w:r>
      </w:p>
    </w:sdtContent>
  </w:sdt>
  <w:p w14:paraId="67364408" w14:textId="77777777" w:rsidR="00DF027C" w:rsidRDefault="00DF027C" w:rsidP="00B70405">
    <w:pPr>
      <w:pStyle w:val="Footer"/>
    </w:pPr>
  </w:p>
  <w:p w14:paraId="5E2B8F19" w14:textId="77777777" w:rsidR="007A127C" w:rsidRDefault="007A127C" w:rsidP="00B704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EE4F" w14:textId="77777777" w:rsidR="00465654" w:rsidRDefault="00465654" w:rsidP="00B70405">
      <w:r>
        <w:separator/>
      </w:r>
    </w:p>
    <w:p w14:paraId="07811682" w14:textId="77777777" w:rsidR="00465654" w:rsidRDefault="00465654" w:rsidP="00B70405"/>
    <w:p w14:paraId="7E49297A" w14:textId="77777777" w:rsidR="00465654" w:rsidRDefault="00465654" w:rsidP="00B70405"/>
  </w:footnote>
  <w:footnote w:type="continuationSeparator" w:id="0">
    <w:p w14:paraId="5BC1C0FA" w14:textId="77777777" w:rsidR="00465654" w:rsidRDefault="00465654" w:rsidP="00B70405">
      <w:r>
        <w:continuationSeparator/>
      </w:r>
    </w:p>
    <w:p w14:paraId="33152245" w14:textId="77777777" w:rsidR="00465654" w:rsidRDefault="00465654" w:rsidP="00B70405"/>
    <w:p w14:paraId="4CD076AD" w14:textId="77777777" w:rsidR="00465654" w:rsidRDefault="00465654" w:rsidP="00B70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00000" w:themeColor="text2"/>
        <w:left w:val="single" w:sz="36" w:space="0" w:color="000000" w:themeColor="text2"/>
        <w:bottom w:val="single" w:sz="36" w:space="0" w:color="000000" w:themeColor="text2"/>
        <w:right w:val="single" w:sz="36" w:space="0" w:color="000000" w:themeColor="text2"/>
        <w:insideH w:val="single" w:sz="36" w:space="0" w:color="000000" w:themeColor="text2"/>
        <w:insideV w:val="single" w:sz="36" w:space="0" w:color="000000" w:themeColor="text2"/>
      </w:tblBorders>
      <w:tblLook w:val="0000" w:firstRow="0" w:lastRow="0" w:firstColumn="0" w:lastColumn="0" w:noHBand="0" w:noVBand="0"/>
    </w:tblPr>
    <w:tblGrid>
      <w:gridCol w:w="9990"/>
    </w:tblGrid>
    <w:tr w:rsidR="00D077E9" w14:paraId="23EFA0B7" w14:textId="77777777" w:rsidTr="00D077E9">
      <w:trPr>
        <w:trHeight w:val="978"/>
      </w:trPr>
      <w:tc>
        <w:tcPr>
          <w:tcW w:w="9990" w:type="dxa"/>
          <w:tcBorders>
            <w:top w:val="nil"/>
            <w:left w:val="nil"/>
            <w:bottom w:val="single" w:sz="36" w:space="0" w:color="969696" w:themeColor="accent3"/>
            <w:right w:val="nil"/>
          </w:tcBorders>
        </w:tcPr>
        <w:p w14:paraId="5E9C0EC6" w14:textId="77777777" w:rsidR="00D077E9" w:rsidRDefault="00D077E9" w:rsidP="00B70405">
          <w:pPr>
            <w:pStyle w:val="Header"/>
          </w:pPr>
        </w:p>
      </w:tc>
    </w:tr>
  </w:tbl>
  <w:p w14:paraId="3AF55DB4" w14:textId="77777777" w:rsidR="00D077E9" w:rsidRDefault="00D077E9" w:rsidP="00B70405">
    <w:pPr>
      <w:pStyle w:val="Header"/>
    </w:pPr>
  </w:p>
  <w:p w14:paraId="6FA6AAA7" w14:textId="77777777" w:rsidR="007A127C" w:rsidRDefault="007A127C" w:rsidP="00B704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60BF"/>
    <w:multiLevelType w:val="multilevel"/>
    <w:tmpl w:val="70D04E6C"/>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4320" w:hanging="2160"/>
      </w:pPr>
      <w:rPr>
        <w:rFonts w:hint="default"/>
      </w:rPr>
    </w:lvl>
    <w:lvl w:ilvl="4">
      <w:start w:val="1"/>
      <w:numFmt w:val="decimal"/>
      <w:lvlText w:val="%1.%2.%3.%4.%5"/>
      <w:lvlJc w:val="left"/>
      <w:pPr>
        <w:ind w:left="5400" w:hanging="252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920" w:hanging="3600"/>
      </w:pPr>
      <w:rPr>
        <w:rFonts w:hint="default"/>
      </w:rPr>
    </w:lvl>
    <w:lvl w:ilvl="7">
      <w:start w:val="1"/>
      <w:numFmt w:val="decimal"/>
      <w:lvlText w:val="%1.%2.%3.%4.%5.%6.%7.%8"/>
      <w:lvlJc w:val="left"/>
      <w:pPr>
        <w:ind w:left="9000" w:hanging="3960"/>
      </w:pPr>
      <w:rPr>
        <w:rFonts w:hint="default"/>
      </w:rPr>
    </w:lvl>
    <w:lvl w:ilvl="8">
      <w:start w:val="1"/>
      <w:numFmt w:val="decimal"/>
      <w:lvlText w:val="%1.%2.%3.%4.%5.%6.%7.%8.%9"/>
      <w:lvlJc w:val="left"/>
      <w:pPr>
        <w:ind w:left="10080" w:hanging="4320"/>
      </w:pPr>
      <w:rPr>
        <w:rFonts w:hint="default"/>
      </w:rPr>
    </w:lvl>
  </w:abstractNum>
  <w:abstractNum w:abstractNumId="1" w15:restartNumberingAfterBreak="0">
    <w:nsid w:val="75337A0A"/>
    <w:multiLevelType w:val="multilevel"/>
    <w:tmpl w:val="640C84AA"/>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7B5D7F70"/>
    <w:multiLevelType w:val="hybridMultilevel"/>
    <w:tmpl w:val="16D2C730"/>
    <w:lvl w:ilvl="0" w:tplc="E278C4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1015104">
    <w:abstractNumId w:val="2"/>
  </w:num>
  <w:num w:numId="2" w16cid:durableId="744760430">
    <w:abstractNumId w:val="0"/>
  </w:num>
  <w:num w:numId="3" w16cid:durableId="15279005">
    <w:abstractNumId w:val="0"/>
    <w:lvlOverride w:ilvl="0">
      <w:startOverride w:val="1"/>
    </w:lvlOverride>
    <w:lvlOverride w:ilvl="1"/>
  </w:num>
  <w:num w:numId="4" w16cid:durableId="147937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77"/>
    <w:rsid w:val="0002482E"/>
    <w:rsid w:val="00025818"/>
    <w:rsid w:val="00031469"/>
    <w:rsid w:val="00050324"/>
    <w:rsid w:val="00092177"/>
    <w:rsid w:val="000A0150"/>
    <w:rsid w:val="000E63C9"/>
    <w:rsid w:val="00105611"/>
    <w:rsid w:val="00130E9D"/>
    <w:rsid w:val="00144037"/>
    <w:rsid w:val="00146AD1"/>
    <w:rsid w:val="00150A6D"/>
    <w:rsid w:val="00165376"/>
    <w:rsid w:val="00174A93"/>
    <w:rsid w:val="00185B35"/>
    <w:rsid w:val="001F2BC8"/>
    <w:rsid w:val="001F5F6B"/>
    <w:rsid w:val="00241B81"/>
    <w:rsid w:val="00243EBC"/>
    <w:rsid w:val="002452F2"/>
    <w:rsid w:val="00246A35"/>
    <w:rsid w:val="00255F74"/>
    <w:rsid w:val="00284348"/>
    <w:rsid w:val="002A45A7"/>
    <w:rsid w:val="002A4E97"/>
    <w:rsid w:val="002C12F2"/>
    <w:rsid w:val="002C624B"/>
    <w:rsid w:val="002E5805"/>
    <w:rsid w:val="002F51F5"/>
    <w:rsid w:val="00312137"/>
    <w:rsid w:val="00317F11"/>
    <w:rsid w:val="00325208"/>
    <w:rsid w:val="00330359"/>
    <w:rsid w:val="0033762F"/>
    <w:rsid w:val="003414CD"/>
    <w:rsid w:val="00366C7E"/>
    <w:rsid w:val="00384EA3"/>
    <w:rsid w:val="003A39A1"/>
    <w:rsid w:val="003C2191"/>
    <w:rsid w:val="003C7E25"/>
    <w:rsid w:val="003D3863"/>
    <w:rsid w:val="004110DE"/>
    <w:rsid w:val="0044085A"/>
    <w:rsid w:val="00441586"/>
    <w:rsid w:val="00447198"/>
    <w:rsid w:val="00465654"/>
    <w:rsid w:val="004B21A5"/>
    <w:rsid w:val="005037F0"/>
    <w:rsid w:val="00511580"/>
    <w:rsid w:val="00516A86"/>
    <w:rsid w:val="00520E03"/>
    <w:rsid w:val="005275F6"/>
    <w:rsid w:val="00546ACF"/>
    <w:rsid w:val="00572102"/>
    <w:rsid w:val="005D306C"/>
    <w:rsid w:val="005F1BB0"/>
    <w:rsid w:val="00603155"/>
    <w:rsid w:val="00604C01"/>
    <w:rsid w:val="00656C4D"/>
    <w:rsid w:val="006B1E08"/>
    <w:rsid w:val="006D3CAA"/>
    <w:rsid w:val="006E5716"/>
    <w:rsid w:val="007302B3"/>
    <w:rsid w:val="00730733"/>
    <w:rsid w:val="00730E3A"/>
    <w:rsid w:val="00736AAF"/>
    <w:rsid w:val="00765B2A"/>
    <w:rsid w:val="00773199"/>
    <w:rsid w:val="00783A34"/>
    <w:rsid w:val="007A127C"/>
    <w:rsid w:val="007C6B52"/>
    <w:rsid w:val="007D16C5"/>
    <w:rsid w:val="007F02E7"/>
    <w:rsid w:val="00826838"/>
    <w:rsid w:val="00861CDD"/>
    <w:rsid w:val="00862FE4"/>
    <w:rsid w:val="0086389A"/>
    <w:rsid w:val="0087605E"/>
    <w:rsid w:val="008B1FEE"/>
    <w:rsid w:val="008C1A6B"/>
    <w:rsid w:val="008E4CE3"/>
    <w:rsid w:val="00903C32"/>
    <w:rsid w:val="00916B16"/>
    <w:rsid w:val="009173B9"/>
    <w:rsid w:val="0091776A"/>
    <w:rsid w:val="0093335D"/>
    <w:rsid w:val="0093613E"/>
    <w:rsid w:val="00943026"/>
    <w:rsid w:val="00960466"/>
    <w:rsid w:val="00960471"/>
    <w:rsid w:val="00966B81"/>
    <w:rsid w:val="0098505B"/>
    <w:rsid w:val="009C7720"/>
    <w:rsid w:val="009E3B89"/>
    <w:rsid w:val="00A23AFA"/>
    <w:rsid w:val="00A31B3E"/>
    <w:rsid w:val="00A521FD"/>
    <w:rsid w:val="00A532F3"/>
    <w:rsid w:val="00A8489E"/>
    <w:rsid w:val="00A9536E"/>
    <w:rsid w:val="00AC29F3"/>
    <w:rsid w:val="00B217B1"/>
    <w:rsid w:val="00B231E5"/>
    <w:rsid w:val="00B26CEF"/>
    <w:rsid w:val="00B60017"/>
    <w:rsid w:val="00B70405"/>
    <w:rsid w:val="00BB28DA"/>
    <w:rsid w:val="00C02B87"/>
    <w:rsid w:val="00C4086D"/>
    <w:rsid w:val="00CA1896"/>
    <w:rsid w:val="00CB5B28"/>
    <w:rsid w:val="00CC7B72"/>
    <w:rsid w:val="00CF5371"/>
    <w:rsid w:val="00D0323A"/>
    <w:rsid w:val="00D0559F"/>
    <w:rsid w:val="00D077E9"/>
    <w:rsid w:val="00D42CB7"/>
    <w:rsid w:val="00D5413D"/>
    <w:rsid w:val="00D570A9"/>
    <w:rsid w:val="00D70D02"/>
    <w:rsid w:val="00D770C7"/>
    <w:rsid w:val="00D86945"/>
    <w:rsid w:val="00D90290"/>
    <w:rsid w:val="00DD152F"/>
    <w:rsid w:val="00DE213F"/>
    <w:rsid w:val="00DF027C"/>
    <w:rsid w:val="00DF228E"/>
    <w:rsid w:val="00E00A32"/>
    <w:rsid w:val="00E164C4"/>
    <w:rsid w:val="00E22ACD"/>
    <w:rsid w:val="00E620B0"/>
    <w:rsid w:val="00E81B40"/>
    <w:rsid w:val="00EA204D"/>
    <w:rsid w:val="00EE14CE"/>
    <w:rsid w:val="00EF555B"/>
    <w:rsid w:val="00F027BB"/>
    <w:rsid w:val="00F11DCF"/>
    <w:rsid w:val="00F162EA"/>
    <w:rsid w:val="00F5122C"/>
    <w:rsid w:val="00F52D27"/>
    <w:rsid w:val="00F83527"/>
    <w:rsid w:val="00FB00B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E47B"/>
  <w15:docId w15:val="{0A3BF7E8-9378-4D9D-BF82-62886E48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05"/>
    <w:pPr>
      <w:spacing w:before="240" w:line="360" w:lineRule="auto"/>
    </w:pPr>
    <w:rPr>
      <w:sz w:val="24"/>
      <w:szCs w:val="24"/>
    </w:rPr>
  </w:style>
  <w:style w:type="paragraph" w:styleId="Heading1">
    <w:name w:val="heading 1"/>
    <w:basedOn w:val="Normal"/>
    <w:next w:val="Normal"/>
    <w:link w:val="Heading1Char"/>
    <w:uiPriority w:val="9"/>
    <w:qFormat/>
    <w:rsid w:val="006B1E08"/>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unhideWhenUsed/>
    <w:qFormat/>
    <w:rsid w:val="00B70405"/>
    <w:pPr>
      <w:keepNext/>
      <w:keepLines/>
      <w:spacing w:before="3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unhideWhenUsed/>
    <w:qFormat/>
    <w:rsid w:val="006B1E0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1E08"/>
    <w:pPr>
      <w:keepNext/>
      <w:keepLines/>
      <w:spacing w:before="8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6B1E0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1E0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1E0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1E0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1E0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Normal"/>
    <w:link w:val="TitleChar"/>
    <w:uiPriority w:val="10"/>
    <w:qFormat/>
    <w:rsid w:val="006B1E08"/>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6B1E08"/>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6B1E0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1E08"/>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6B1E08"/>
    <w:rPr>
      <w:rFonts w:asciiTheme="majorHAnsi" w:eastAsiaTheme="majorEastAsia" w:hAnsiTheme="majorHAnsi" w:cstheme="majorBidi"/>
      <w:color w:val="A5A5A5" w:themeColor="accent1" w:themeShade="BF"/>
      <w:sz w:val="36"/>
      <w:szCs w:val="36"/>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rsid w:val="00B231E5"/>
    <w:pPr>
      <w:spacing w:line="240" w:lineRule="auto"/>
      <w:jc w:val="right"/>
    </w:pPr>
  </w:style>
  <w:style w:type="character" w:customStyle="1" w:styleId="Heading2Char">
    <w:name w:val="Heading 2 Char"/>
    <w:basedOn w:val="DefaultParagraphFont"/>
    <w:link w:val="Heading2"/>
    <w:uiPriority w:val="9"/>
    <w:rsid w:val="00B70405"/>
    <w:rPr>
      <w:rFonts w:asciiTheme="majorHAnsi" w:eastAsiaTheme="majorEastAsia" w:hAnsiTheme="majorHAnsi" w:cstheme="majorBidi"/>
      <w:color w:val="A5A5A5" w:themeColor="accent1" w:themeShade="BF"/>
      <w:sz w:val="28"/>
      <w:szCs w:val="28"/>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rsid w:val="00A521FD"/>
    <w:rPr>
      <w:rFonts w:ascii="Overpass" w:hAnsi="Overpass"/>
      <w:b/>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A521FD"/>
    <w:rPr>
      <w:rFonts w:ascii="Overpass" w:eastAsiaTheme="minorEastAsia" w:hAnsi="Overpass"/>
      <w:color w:val="000000" w:themeColor="text2"/>
      <w:sz w:val="28"/>
      <w:szCs w:val="22"/>
    </w:rPr>
  </w:style>
  <w:style w:type="character" w:customStyle="1" w:styleId="EmphasisTextChar">
    <w:name w:val="Emphasis Text Char"/>
    <w:basedOn w:val="DefaultParagraphFont"/>
    <w:link w:val="EmphasisText"/>
    <w:rsid w:val="00DF027C"/>
    <w:rPr>
      <w:rFonts w:eastAsiaTheme="minorEastAsia"/>
      <w:b/>
      <w:color w:val="000000" w:themeColor="text2"/>
      <w:sz w:val="28"/>
      <w:szCs w:val="22"/>
    </w:rPr>
  </w:style>
  <w:style w:type="paragraph" w:styleId="ListParagraph">
    <w:name w:val="List Paragraph"/>
    <w:basedOn w:val="Normal"/>
    <w:uiPriority w:val="34"/>
    <w:qFormat/>
    <w:rsid w:val="00A521FD"/>
    <w:pPr>
      <w:ind w:left="720"/>
      <w:contextualSpacing/>
    </w:pPr>
  </w:style>
  <w:style w:type="character" w:customStyle="1" w:styleId="Heading3Char">
    <w:name w:val="Heading 3 Char"/>
    <w:basedOn w:val="DefaultParagraphFont"/>
    <w:link w:val="Heading3"/>
    <w:uiPriority w:val="9"/>
    <w:rsid w:val="006B1E0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1E0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1E0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1E0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1E0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1E0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1E0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1E08"/>
    <w:pPr>
      <w:spacing w:line="240" w:lineRule="auto"/>
    </w:pPr>
    <w:rPr>
      <w:b/>
      <w:bCs/>
      <w:color w:val="404040" w:themeColor="text1" w:themeTint="BF"/>
      <w:sz w:val="20"/>
      <w:szCs w:val="20"/>
    </w:rPr>
  </w:style>
  <w:style w:type="character" w:styleId="Strong">
    <w:name w:val="Strong"/>
    <w:basedOn w:val="DefaultParagraphFont"/>
    <w:uiPriority w:val="22"/>
    <w:qFormat/>
    <w:rsid w:val="006B1E08"/>
    <w:rPr>
      <w:b/>
      <w:bCs/>
    </w:rPr>
  </w:style>
  <w:style w:type="character" w:styleId="Emphasis">
    <w:name w:val="Emphasis"/>
    <w:basedOn w:val="DefaultParagraphFont"/>
    <w:uiPriority w:val="20"/>
    <w:qFormat/>
    <w:rsid w:val="006B1E08"/>
    <w:rPr>
      <w:i/>
      <w:iCs/>
    </w:rPr>
  </w:style>
  <w:style w:type="paragraph" w:styleId="NoSpacing">
    <w:name w:val="No Spacing"/>
    <w:uiPriority w:val="1"/>
    <w:qFormat/>
    <w:rsid w:val="006B1E08"/>
    <w:pPr>
      <w:spacing w:after="0" w:line="240" w:lineRule="auto"/>
    </w:pPr>
  </w:style>
  <w:style w:type="paragraph" w:styleId="Quote">
    <w:name w:val="Quote"/>
    <w:basedOn w:val="Normal"/>
    <w:next w:val="Normal"/>
    <w:link w:val="QuoteChar"/>
    <w:uiPriority w:val="29"/>
    <w:qFormat/>
    <w:rsid w:val="006B1E08"/>
    <w:pPr>
      <w:spacing w:after="240" w:line="252" w:lineRule="auto"/>
      <w:ind w:left="864" w:right="864"/>
      <w:jc w:val="center"/>
    </w:pPr>
    <w:rPr>
      <w:i/>
      <w:iCs/>
    </w:rPr>
  </w:style>
  <w:style w:type="character" w:customStyle="1" w:styleId="QuoteChar">
    <w:name w:val="Quote Char"/>
    <w:basedOn w:val="DefaultParagraphFont"/>
    <w:link w:val="Quote"/>
    <w:uiPriority w:val="29"/>
    <w:rsid w:val="006B1E08"/>
    <w:rPr>
      <w:i/>
      <w:iCs/>
    </w:rPr>
  </w:style>
  <w:style w:type="paragraph" w:styleId="IntenseQuote">
    <w:name w:val="Intense Quote"/>
    <w:basedOn w:val="Normal"/>
    <w:next w:val="Normal"/>
    <w:link w:val="IntenseQuoteChar"/>
    <w:uiPriority w:val="30"/>
    <w:qFormat/>
    <w:rsid w:val="00520E03"/>
    <w:pPr>
      <w:spacing w:before="100" w:beforeAutospacing="1" w:after="240"/>
      <w:ind w:left="864" w:right="864"/>
      <w:jc w:val="center"/>
    </w:pPr>
    <w:rPr>
      <w:rFonts w:asciiTheme="majorHAnsi" w:eastAsiaTheme="majorEastAsia" w:hAnsiTheme="majorHAnsi" w:cstheme="majorBidi"/>
      <w:color w:val="808080" w:themeColor="accent4"/>
      <w:sz w:val="28"/>
      <w:szCs w:val="28"/>
    </w:rPr>
  </w:style>
  <w:style w:type="character" w:customStyle="1" w:styleId="IntenseQuoteChar">
    <w:name w:val="Intense Quote Char"/>
    <w:basedOn w:val="DefaultParagraphFont"/>
    <w:link w:val="IntenseQuote"/>
    <w:uiPriority w:val="30"/>
    <w:rsid w:val="00520E03"/>
    <w:rPr>
      <w:rFonts w:asciiTheme="majorHAnsi" w:eastAsiaTheme="majorEastAsia" w:hAnsiTheme="majorHAnsi" w:cstheme="majorBidi"/>
      <w:color w:val="808080" w:themeColor="accent4"/>
      <w:sz w:val="28"/>
      <w:szCs w:val="28"/>
    </w:rPr>
  </w:style>
  <w:style w:type="character" w:styleId="SubtleEmphasis">
    <w:name w:val="Subtle Emphasis"/>
    <w:basedOn w:val="DefaultParagraphFont"/>
    <w:uiPriority w:val="19"/>
    <w:qFormat/>
    <w:rsid w:val="006B1E08"/>
    <w:rPr>
      <w:i/>
      <w:iCs/>
      <w:color w:val="595959" w:themeColor="text1" w:themeTint="A6"/>
    </w:rPr>
  </w:style>
  <w:style w:type="character" w:styleId="IntenseEmphasis">
    <w:name w:val="Intense Emphasis"/>
    <w:basedOn w:val="DefaultParagraphFont"/>
    <w:uiPriority w:val="21"/>
    <w:qFormat/>
    <w:rsid w:val="006B1E08"/>
    <w:rPr>
      <w:b/>
      <w:bCs/>
      <w:i/>
      <w:iCs/>
    </w:rPr>
  </w:style>
  <w:style w:type="character" w:styleId="SubtleReference">
    <w:name w:val="Subtle Reference"/>
    <w:basedOn w:val="DefaultParagraphFont"/>
    <w:uiPriority w:val="31"/>
    <w:qFormat/>
    <w:rsid w:val="006B1E08"/>
    <w:rPr>
      <w:smallCaps/>
      <w:color w:val="404040" w:themeColor="text1" w:themeTint="BF"/>
    </w:rPr>
  </w:style>
  <w:style w:type="character" w:styleId="IntenseReference">
    <w:name w:val="Intense Reference"/>
    <w:basedOn w:val="DefaultParagraphFont"/>
    <w:uiPriority w:val="32"/>
    <w:qFormat/>
    <w:rsid w:val="006B1E08"/>
    <w:rPr>
      <w:b/>
      <w:bCs/>
      <w:smallCaps/>
      <w:u w:val="single"/>
    </w:rPr>
  </w:style>
  <w:style w:type="character" w:styleId="BookTitle">
    <w:name w:val="Book Title"/>
    <w:basedOn w:val="DefaultParagraphFont"/>
    <w:uiPriority w:val="33"/>
    <w:qFormat/>
    <w:rsid w:val="006B1E08"/>
    <w:rPr>
      <w:b/>
      <w:bCs/>
      <w:smallCaps/>
    </w:rPr>
  </w:style>
  <w:style w:type="paragraph" w:styleId="TOCHeading">
    <w:name w:val="TOC Heading"/>
    <w:basedOn w:val="Heading1"/>
    <w:next w:val="Normal"/>
    <w:uiPriority w:val="39"/>
    <w:semiHidden/>
    <w:unhideWhenUsed/>
    <w:qFormat/>
    <w:rsid w:val="006B1E08"/>
    <w:pPr>
      <w:outlineLvl w:val="9"/>
    </w:pPr>
  </w:style>
  <w:style w:type="paragraph" w:styleId="NormalWeb">
    <w:name w:val="Normal (Web)"/>
    <w:basedOn w:val="Normal"/>
    <w:uiPriority w:val="99"/>
    <w:semiHidden/>
    <w:unhideWhenUsed/>
    <w:rsid w:val="00520E03"/>
    <w:pPr>
      <w:spacing w:before="100" w:beforeAutospacing="1" w:after="100" w:afterAutospacing="1" w:line="240" w:lineRule="auto"/>
    </w:pPr>
    <w:rPr>
      <w:rFonts w:ascii="Times New Roman" w:eastAsia="Times New Roman" w:hAnsi="Times New Roman" w:cs="Times New Roman"/>
      <w:lang w:val="en-GB" w:eastAsia="en-GB"/>
    </w:rPr>
  </w:style>
  <w:style w:type="character" w:styleId="Hyperlink">
    <w:name w:val="Hyperlink"/>
    <w:basedOn w:val="DefaultParagraphFont"/>
    <w:uiPriority w:val="99"/>
    <w:unhideWhenUsed/>
    <w:rsid w:val="00520E03"/>
    <w:rPr>
      <w:color w:val="5F5F5F" w:themeColor="hyperlink"/>
      <w:u w:val="single"/>
    </w:rPr>
  </w:style>
  <w:style w:type="character" w:styleId="UnresolvedMention">
    <w:name w:val="Unresolved Mention"/>
    <w:basedOn w:val="DefaultParagraphFont"/>
    <w:uiPriority w:val="99"/>
    <w:semiHidden/>
    <w:unhideWhenUsed/>
    <w:rsid w:val="00520E03"/>
    <w:rPr>
      <w:color w:val="605E5C"/>
      <w:shd w:val="clear" w:color="auto" w:fill="E1DFDD"/>
    </w:rPr>
  </w:style>
  <w:style w:type="paragraph" w:styleId="TOC1">
    <w:name w:val="toc 1"/>
    <w:basedOn w:val="Normal"/>
    <w:next w:val="Normal"/>
    <w:autoRedefine/>
    <w:uiPriority w:val="39"/>
    <w:unhideWhenUsed/>
    <w:rsid w:val="005D306C"/>
    <w:pPr>
      <w:tabs>
        <w:tab w:val="right" w:leader="dot" w:pos="9926"/>
      </w:tabs>
      <w:spacing w:after="100" w:line="276" w:lineRule="auto"/>
    </w:pPr>
  </w:style>
  <w:style w:type="paragraph" w:styleId="TOC2">
    <w:name w:val="toc 2"/>
    <w:basedOn w:val="Normal"/>
    <w:next w:val="Normal"/>
    <w:autoRedefine/>
    <w:uiPriority w:val="39"/>
    <w:unhideWhenUsed/>
    <w:rsid w:val="0077319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4336">
      <w:bodyDiv w:val="1"/>
      <w:marLeft w:val="0"/>
      <w:marRight w:val="0"/>
      <w:marTop w:val="0"/>
      <w:marBottom w:val="0"/>
      <w:divBdr>
        <w:top w:val="none" w:sz="0" w:space="0" w:color="auto"/>
        <w:left w:val="none" w:sz="0" w:space="0" w:color="auto"/>
        <w:bottom w:val="none" w:sz="0" w:space="0" w:color="auto"/>
        <w:right w:val="none" w:sz="0" w:space="0" w:color="auto"/>
      </w:divBdr>
    </w:div>
    <w:div w:id="1034040461">
      <w:bodyDiv w:val="1"/>
      <w:marLeft w:val="0"/>
      <w:marRight w:val="0"/>
      <w:marTop w:val="0"/>
      <w:marBottom w:val="0"/>
      <w:divBdr>
        <w:top w:val="none" w:sz="0" w:space="0" w:color="auto"/>
        <w:left w:val="none" w:sz="0" w:space="0" w:color="auto"/>
        <w:bottom w:val="none" w:sz="0" w:space="0" w:color="auto"/>
        <w:right w:val="none" w:sz="0" w:space="0" w:color="auto"/>
      </w:divBdr>
    </w:div>
    <w:div w:id="1474712693">
      <w:bodyDiv w:val="1"/>
      <w:marLeft w:val="0"/>
      <w:marRight w:val="0"/>
      <w:marTop w:val="0"/>
      <w:marBottom w:val="0"/>
      <w:divBdr>
        <w:top w:val="none" w:sz="0" w:space="0" w:color="auto"/>
        <w:left w:val="none" w:sz="0" w:space="0" w:color="auto"/>
        <w:bottom w:val="none" w:sz="0" w:space="0" w:color="auto"/>
        <w:right w:val="none" w:sz="0" w:space="0" w:color="auto"/>
      </w:divBdr>
      <w:divsChild>
        <w:div w:id="1956786685">
          <w:marLeft w:val="0"/>
          <w:marRight w:val="0"/>
          <w:marTop w:val="0"/>
          <w:marBottom w:val="0"/>
          <w:divBdr>
            <w:top w:val="none" w:sz="0" w:space="0" w:color="auto"/>
            <w:left w:val="none" w:sz="0" w:space="0" w:color="auto"/>
            <w:bottom w:val="none" w:sz="0" w:space="0" w:color="auto"/>
            <w:right w:val="none" w:sz="0" w:space="0" w:color="auto"/>
          </w:divBdr>
        </w:div>
      </w:divsChild>
    </w:div>
    <w:div w:id="15642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emf"/><Relationship Id="rId34" Type="http://schemas.openxmlformats.org/officeDocument/2006/relationships/chart" Target="charts/chart3.xml"/><Relationship Id="rId42"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chart" Target="charts/chart1.xml"/><Relationship Id="rId37" Type="http://schemas.openxmlformats.org/officeDocument/2006/relationships/image" Target="media/image27.e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hyperlink" Target="https://medium.com/geekculture/model-selection-techniques-parsimony-goodness-of-fit-fc2f1863ccfd" TargetMode="External"/><Relationship Id="rId36" Type="http://schemas.openxmlformats.org/officeDocument/2006/relationships/image" Target="media/image26.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5.emf"/><Relationship Id="rId43"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chart" Target="charts/chart2.xml"/><Relationship Id="rId38"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zzi\AppData\Roaming\Microsoft\Templates\Report%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MSc%20Leadership%20and%20Management\Management%20Analytics%20=\Assessment\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MSc%20Leadership%20and%20Management\Management%20Analytics%20=\Assessment\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MSc%20Leadership%20and%20Management\Management%20Analytics%20=\Assessment\Project%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Days vs energy use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'Problem 2-Data'!$D$2</c:f>
              <c:strCache>
                <c:ptCount val="1"/>
                <c:pt idx="0">
                  <c:v>Days</c:v>
                </c:pt>
              </c:strCache>
            </c:strRef>
          </c:tx>
          <c:spPr>
            <a:ln w="25400" cap="rnd">
              <a:noFill/>
              <a:round/>
            </a:ln>
            <a:effectLst/>
          </c:spPr>
          <c:marker>
            <c:symbol val="diamond"/>
            <c:size val="6"/>
            <c:spPr>
              <a:solidFill>
                <a:schemeClr val="accent2"/>
              </a:solidFill>
              <a:ln w="9525">
                <a:solidFill>
                  <a:schemeClr val="accent2"/>
                </a:solidFill>
                <a:round/>
              </a:ln>
              <a:effectLst/>
            </c:spPr>
          </c:marker>
          <c:trendline>
            <c:spPr>
              <a:ln w="9525" cap="rnd">
                <a:solidFill>
                  <a:schemeClr val="accent2"/>
                </a:solidFill>
              </a:ln>
              <a:effectLst/>
            </c:spPr>
            <c:trendlineType val="linear"/>
            <c:dispRSqr val="0"/>
            <c:dispEq val="0"/>
          </c:trendline>
          <c:xVal>
            <c:numRef>
              <c:f>'Problem 2-Data'!$B$3:$B$14</c:f>
              <c:numCache>
                <c:formatCode>General</c:formatCode>
                <c:ptCount val="12"/>
                <c:pt idx="0">
                  <c:v>450</c:v>
                </c:pt>
                <c:pt idx="1">
                  <c:v>442</c:v>
                </c:pt>
                <c:pt idx="2">
                  <c:v>499</c:v>
                </c:pt>
                <c:pt idx="3">
                  <c:v>484</c:v>
                </c:pt>
                <c:pt idx="4">
                  <c:v>479</c:v>
                </c:pt>
                <c:pt idx="5">
                  <c:v>507</c:v>
                </c:pt>
                <c:pt idx="6">
                  <c:v>515</c:v>
                </c:pt>
                <c:pt idx="7">
                  <c:v>501</c:v>
                </c:pt>
                <c:pt idx="8">
                  <c:v>513</c:v>
                </c:pt>
                <c:pt idx="9">
                  <c:v>480</c:v>
                </c:pt>
                <c:pt idx="10">
                  <c:v>492</c:v>
                </c:pt>
                <c:pt idx="11">
                  <c:v>466</c:v>
                </c:pt>
              </c:numCache>
            </c:numRef>
          </c:xVal>
          <c:yVal>
            <c:numRef>
              <c:f>'Problem 2-Data'!$D$3:$D$14</c:f>
              <c:numCache>
                <c:formatCode>General</c:formatCode>
                <c:ptCount val="12"/>
                <c:pt idx="0">
                  <c:v>24</c:v>
                </c:pt>
                <c:pt idx="1">
                  <c:v>21</c:v>
                </c:pt>
                <c:pt idx="2">
                  <c:v>24</c:v>
                </c:pt>
                <c:pt idx="3">
                  <c:v>25</c:v>
                </c:pt>
                <c:pt idx="4">
                  <c:v>25</c:v>
                </c:pt>
                <c:pt idx="5">
                  <c:v>26</c:v>
                </c:pt>
                <c:pt idx="6">
                  <c:v>25</c:v>
                </c:pt>
                <c:pt idx="7">
                  <c:v>24</c:v>
                </c:pt>
                <c:pt idx="8">
                  <c:v>24</c:v>
                </c:pt>
                <c:pt idx="9">
                  <c:v>25</c:v>
                </c:pt>
                <c:pt idx="10">
                  <c:v>24</c:v>
                </c:pt>
                <c:pt idx="11">
                  <c:v>23</c:v>
                </c:pt>
              </c:numCache>
            </c:numRef>
          </c:yVal>
          <c:smooth val="0"/>
          <c:extLst>
            <c:ext xmlns:c16="http://schemas.microsoft.com/office/drawing/2014/chart" uri="{C3380CC4-5D6E-409C-BE32-E72D297353CC}">
              <c16:uniqueId val="{00000001-A483-45B0-A85D-025FE4DD832D}"/>
            </c:ext>
          </c:extLst>
        </c:ser>
        <c:dLbls>
          <c:showLegendKey val="0"/>
          <c:showVal val="0"/>
          <c:showCatName val="0"/>
          <c:showSerName val="0"/>
          <c:showPercent val="0"/>
          <c:showBubbleSize val="0"/>
        </c:dLbls>
        <c:axId val="460273567"/>
        <c:axId val="1922714111"/>
      </c:scatterChart>
      <c:valAx>
        <c:axId val="460273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energy</a:t>
                </a:r>
                <a:r>
                  <a:rPr lang="en-GB" baseline="0"/>
                  <a:t> use</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22714111"/>
        <c:crosses val="autoZero"/>
        <c:crossBetween val="midCat"/>
      </c:valAx>
      <c:valAx>
        <c:axId val="1922714111"/>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no of days in month</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2735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Temperature vs Energy Use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'Problem 2-Data'!$C$2</c:f>
              <c:strCache>
                <c:ptCount val="1"/>
                <c:pt idx="0">
                  <c:v>Temperature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0"/>
          </c:trendline>
          <c:xVal>
            <c:numRef>
              <c:f>'Problem 2-Data'!$B$3:$B$14</c:f>
              <c:numCache>
                <c:formatCode>General</c:formatCode>
                <c:ptCount val="12"/>
                <c:pt idx="0">
                  <c:v>450</c:v>
                </c:pt>
                <c:pt idx="1">
                  <c:v>442</c:v>
                </c:pt>
                <c:pt idx="2">
                  <c:v>499</c:v>
                </c:pt>
                <c:pt idx="3">
                  <c:v>484</c:v>
                </c:pt>
                <c:pt idx="4">
                  <c:v>479</c:v>
                </c:pt>
                <c:pt idx="5">
                  <c:v>507</c:v>
                </c:pt>
                <c:pt idx="6">
                  <c:v>515</c:v>
                </c:pt>
                <c:pt idx="7">
                  <c:v>501</c:v>
                </c:pt>
                <c:pt idx="8">
                  <c:v>513</c:v>
                </c:pt>
                <c:pt idx="9">
                  <c:v>480</c:v>
                </c:pt>
                <c:pt idx="10">
                  <c:v>492</c:v>
                </c:pt>
                <c:pt idx="11">
                  <c:v>466</c:v>
                </c:pt>
              </c:numCache>
            </c:numRef>
          </c:xVal>
          <c:yVal>
            <c:numRef>
              <c:f>'Problem 2-Data'!$C$3:$C$14</c:f>
              <c:numCache>
                <c:formatCode>General</c:formatCode>
                <c:ptCount val="12"/>
                <c:pt idx="0">
                  <c:v>42</c:v>
                </c:pt>
                <c:pt idx="1">
                  <c:v>56</c:v>
                </c:pt>
                <c:pt idx="2">
                  <c:v>62</c:v>
                </c:pt>
                <c:pt idx="3">
                  <c:v>68</c:v>
                </c:pt>
                <c:pt idx="4">
                  <c:v>78</c:v>
                </c:pt>
                <c:pt idx="5">
                  <c:v>85</c:v>
                </c:pt>
                <c:pt idx="6">
                  <c:v>89</c:v>
                </c:pt>
                <c:pt idx="7">
                  <c:v>81</c:v>
                </c:pt>
                <c:pt idx="8">
                  <c:v>73</c:v>
                </c:pt>
                <c:pt idx="9">
                  <c:v>67</c:v>
                </c:pt>
                <c:pt idx="10">
                  <c:v>58</c:v>
                </c:pt>
                <c:pt idx="11">
                  <c:v>50</c:v>
                </c:pt>
              </c:numCache>
            </c:numRef>
          </c:yVal>
          <c:smooth val="0"/>
          <c:extLst>
            <c:ext xmlns:c16="http://schemas.microsoft.com/office/drawing/2014/chart" uri="{C3380CC4-5D6E-409C-BE32-E72D297353CC}">
              <c16:uniqueId val="{00000001-8A1B-45EC-8EE4-FF110AB9FAC5}"/>
            </c:ext>
          </c:extLst>
        </c:ser>
        <c:dLbls>
          <c:showLegendKey val="0"/>
          <c:showVal val="0"/>
          <c:showCatName val="0"/>
          <c:showSerName val="0"/>
          <c:showPercent val="0"/>
          <c:showBubbleSize val="0"/>
        </c:dLbls>
        <c:axId val="143785487"/>
        <c:axId val="1325213999"/>
      </c:scatterChart>
      <c:valAx>
        <c:axId val="14378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Energy</a:t>
                </a:r>
                <a:r>
                  <a:rPr lang="en-GB" baseline="0"/>
                  <a:t> use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25213999"/>
        <c:crosses val="autoZero"/>
        <c:crossBetween val="midCat"/>
      </c:valAx>
      <c:valAx>
        <c:axId val="1325213999"/>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Temp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54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Production vs Energy Use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'Problem 2-Data'!$E$2</c:f>
              <c:strCache>
                <c:ptCount val="1"/>
                <c:pt idx="0">
                  <c:v>Production</c:v>
                </c:pt>
              </c:strCache>
            </c:strRef>
          </c:tx>
          <c:spPr>
            <a:ln w="25400" cap="rnd">
              <a:noFill/>
              <a:round/>
            </a:ln>
            <a:effectLst/>
          </c:spPr>
          <c:marker>
            <c:symbol val="diamond"/>
            <c:size val="6"/>
            <c:spPr>
              <a:solidFill>
                <a:schemeClr val="accent6"/>
              </a:solidFill>
              <a:ln w="9525">
                <a:solidFill>
                  <a:schemeClr val="accent6"/>
                </a:solidFill>
                <a:round/>
              </a:ln>
              <a:effectLst/>
            </c:spPr>
          </c:marker>
          <c:trendline>
            <c:spPr>
              <a:ln w="9525" cap="rnd">
                <a:solidFill>
                  <a:schemeClr val="accent6"/>
                </a:solidFill>
              </a:ln>
              <a:effectLst/>
            </c:spPr>
            <c:trendlineType val="linear"/>
            <c:dispRSqr val="0"/>
            <c:dispEq val="0"/>
          </c:trendline>
          <c:xVal>
            <c:numRef>
              <c:f>'Problem 2-Data'!$B$3:$B$14</c:f>
              <c:numCache>
                <c:formatCode>General</c:formatCode>
                <c:ptCount val="12"/>
                <c:pt idx="0">
                  <c:v>450</c:v>
                </c:pt>
                <c:pt idx="1">
                  <c:v>442</c:v>
                </c:pt>
                <c:pt idx="2">
                  <c:v>499</c:v>
                </c:pt>
                <c:pt idx="3">
                  <c:v>484</c:v>
                </c:pt>
                <c:pt idx="4">
                  <c:v>479</c:v>
                </c:pt>
                <c:pt idx="5">
                  <c:v>507</c:v>
                </c:pt>
                <c:pt idx="6">
                  <c:v>515</c:v>
                </c:pt>
                <c:pt idx="7">
                  <c:v>501</c:v>
                </c:pt>
                <c:pt idx="8">
                  <c:v>513</c:v>
                </c:pt>
                <c:pt idx="9">
                  <c:v>480</c:v>
                </c:pt>
                <c:pt idx="10">
                  <c:v>492</c:v>
                </c:pt>
                <c:pt idx="11">
                  <c:v>466</c:v>
                </c:pt>
              </c:numCache>
            </c:numRef>
          </c:xVal>
          <c:yVal>
            <c:numRef>
              <c:f>'Problem 2-Data'!$E$3:$E$14</c:f>
              <c:numCache>
                <c:formatCode>General</c:formatCode>
                <c:ptCount val="12"/>
                <c:pt idx="0">
                  <c:v>121</c:v>
                </c:pt>
                <c:pt idx="1">
                  <c:v>116</c:v>
                </c:pt>
                <c:pt idx="2">
                  <c:v>132</c:v>
                </c:pt>
                <c:pt idx="3">
                  <c:v>109</c:v>
                </c:pt>
                <c:pt idx="4">
                  <c:v>115</c:v>
                </c:pt>
                <c:pt idx="5">
                  <c:v>119</c:v>
                </c:pt>
                <c:pt idx="6">
                  <c:v>118</c:v>
                </c:pt>
                <c:pt idx="7">
                  <c:v>116</c:v>
                </c:pt>
                <c:pt idx="8">
                  <c:v>132</c:v>
                </c:pt>
                <c:pt idx="9">
                  <c:v>127</c:v>
                </c:pt>
                <c:pt idx="10">
                  <c:v>122</c:v>
                </c:pt>
                <c:pt idx="11">
                  <c:v>117</c:v>
                </c:pt>
              </c:numCache>
            </c:numRef>
          </c:yVal>
          <c:smooth val="0"/>
          <c:extLst>
            <c:ext xmlns:c16="http://schemas.microsoft.com/office/drawing/2014/chart" uri="{C3380CC4-5D6E-409C-BE32-E72D297353CC}">
              <c16:uniqueId val="{00000001-E712-4464-8D10-368102A55819}"/>
            </c:ext>
          </c:extLst>
        </c:ser>
        <c:dLbls>
          <c:showLegendKey val="0"/>
          <c:showVal val="0"/>
          <c:showCatName val="0"/>
          <c:showSerName val="0"/>
          <c:showPercent val="0"/>
          <c:showBubbleSize val="0"/>
        </c:dLbls>
        <c:axId val="156719599"/>
        <c:axId val="153289327"/>
      </c:scatterChart>
      <c:valAx>
        <c:axId val="1567195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Energy</a:t>
                </a:r>
                <a:r>
                  <a:rPr lang="en-GB" baseline="0"/>
                  <a:t> Use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3289327"/>
        <c:crosses val="autoZero"/>
        <c:crossBetween val="midCat"/>
      </c:valAx>
      <c:valAx>
        <c:axId val="153289327"/>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Production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19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0AEBDD180444AD9547A9FC3DC4EC1D"/>
        <w:category>
          <w:name w:val="General"/>
          <w:gallery w:val="placeholder"/>
        </w:category>
        <w:types>
          <w:type w:val="bbPlcHdr"/>
        </w:types>
        <w:behaviors>
          <w:behavior w:val="content"/>
        </w:behaviors>
        <w:guid w:val="{95866040-535B-43D2-B6F5-E8C9050CBE57}"/>
      </w:docPartPr>
      <w:docPartBody>
        <w:p w:rsidR="00EB1801" w:rsidRDefault="00000000">
          <w:pPr>
            <w:pStyle w:val="630AEBDD180444AD9547A9FC3DC4EC1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Overpass">
    <w:panose1 w:val="00000000000000000000"/>
    <w:charset w:val="00"/>
    <w:family w:val="auto"/>
    <w:pitch w:val="variable"/>
    <w:sig w:usb0="20000207" w:usb1="00000020"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08"/>
    <w:rsid w:val="006A4D08"/>
    <w:rsid w:val="007D7443"/>
    <w:rsid w:val="00B24FB4"/>
    <w:rsid w:val="00C57092"/>
    <w:rsid w:val="00EB1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F2CCBA3CD115442B87035D698BF23ECC">
    <w:name w:val="F2CCBA3CD115442B87035D698BF23ECC"/>
  </w:style>
  <w:style w:type="paragraph" w:customStyle="1" w:styleId="7DB99E4E934B4D6389D6CFDBB01C0764">
    <w:name w:val="7DB99E4E934B4D6389D6CFDBB01C0764"/>
  </w:style>
  <w:style w:type="paragraph" w:customStyle="1" w:styleId="630AEBDD180444AD9547A9FC3DC4EC1D">
    <w:name w:val="630AEBDD180444AD9547A9FC3DC4E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5673</TotalTime>
  <Pages>1</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Corinne Batho Newton</dc:creator>
  <cp:keywords/>
  <cp:lastModifiedBy>Corinne Batho Newton</cp:lastModifiedBy>
  <cp:revision>15</cp:revision>
  <cp:lastPrinted>2023-05-08T08:54:00Z</cp:lastPrinted>
  <dcterms:created xsi:type="dcterms:W3CDTF">2023-04-14T15:31:00Z</dcterms:created>
  <dcterms:modified xsi:type="dcterms:W3CDTF">2023-05-08T13:26:00Z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